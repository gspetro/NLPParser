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9E" w:rsidRPr="0042752D" w:rsidRDefault="00B55CD5" w:rsidP="008A79BB">
      <w:pPr>
        <w:widowControl/>
        <w:tabs>
          <w:tab w:val="right" w:pos="7740"/>
        </w:tabs>
        <w:jc w:val="right"/>
        <w:rPr>
          <w:sz w:val="24"/>
          <w:szCs w:val="24"/>
        </w:rPr>
      </w:pPr>
      <w:r w:rsidRPr="0042752D">
        <w:rPr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 wp14:anchorId="10C099AC" wp14:editId="47D4273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 w:rsidRPr="0042752D">
        <w:rPr>
          <w:sz w:val="24"/>
          <w:szCs w:val="24"/>
        </w:rPr>
        <w:t>Date of Issue:</w:t>
      </w:r>
    </w:p>
    <w:p w:rsidR="006F0F73" w:rsidRPr="0042752D" w:rsidRDefault="0042752D" w:rsidP="008A79BB">
      <w:pPr>
        <w:widowControl/>
        <w:jc w:val="right"/>
        <w:rPr>
          <w:sz w:val="24"/>
          <w:szCs w:val="24"/>
        </w:rPr>
      </w:pPr>
      <w:bookmarkStart w:id="0" w:name="IssueDate"/>
      <w:r w:rsidRPr="0042752D">
        <w:rPr>
          <w:sz w:val="24"/>
          <w:szCs w:val="24"/>
        </w:rPr>
        <w:t>10</w:t>
      </w:r>
      <w:r w:rsidR="00A23EF0" w:rsidRPr="0042752D">
        <w:rPr>
          <w:sz w:val="24"/>
          <w:szCs w:val="24"/>
        </w:rPr>
        <w:t> April </w:t>
      </w:r>
      <w:r w:rsidR="002065AA" w:rsidRPr="0042752D">
        <w:rPr>
          <w:sz w:val="24"/>
          <w:szCs w:val="24"/>
        </w:rPr>
        <w:t>201</w:t>
      </w:r>
      <w:bookmarkEnd w:id="0"/>
      <w:r w:rsidR="006141BA" w:rsidRPr="0042752D">
        <w:rPr>
          <w:sz w:val="24"/>
          <w:szCs w:val="24"/>
        </w:rPr>
        <w:t>4</w:t>
      </w:r>
    </w:p>
    <w:p w:rsidR="00481789" w:rsidRPr="0042752D" w:rsidRDefault="00481789" w:rsidP="008A79BB">
      <w:pPr>
        <w:widowControl/>
        <w:jc w:val="right"/>
        <w:rPr>
          <w:sz w:val="16"/>
          <w:szCs w:val="16"/>
        </w:rPr>
      </w:pPr>
    </w:p>
    <w:p w:rsidR="00E24579" w:rsidRPr="0042752D" w:rsidRDefault="00BF5DD9" w:rsidP="008A79BB">
      <w:pPr>
        <w:widowControl/>
        <w:jc w:val="center"/>
        <w:rPr>
          <w:b/>
          <w:sz w:val="32"/>
          <w:szCs w:val="32"/>
        </w:rPr>
      </w:pPr>
      <w:r w:rsidRPr="0042752D">
        <w:rPr>
          <w:b/>
          <w:sz w:val="32"/>
          <w:szCs w:val="32"/>
        </w:rPr>
        <w:t>SAFETY DATA SHEET</w:t>
      </w:r>
    </w:p>
    <w:p w:rsidR="00D60A36" w:rsidRPr="0042752D" w:rsidRDefault="00D60A36" w:rsidP="008A79BB">
      <w:pPr>
        <w:widowControl/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D60A36" w:rsidRPr="0042752D" w:rsidTr="00D60A36">
        <w:trPr>
          <w:trHeight w:hRule="exact" w:val="360"/>
        </w:trPr>
        <w:tc>
          <w:tcPr>
            <w:tcW w:w="9576" w:type="dxa"/>
            <w:vAlign w:val="center"/>
          </w:tcPr>
          <w:p w:rsidR="00D60A36" w:rsidRPr="0042752D" w:rsidRDefault="00D60A36" w:rsidP="008A79BB">
            <w:pPr>
              <w:widowControl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 xml:space="preserve">1. </w:t>
            </w:r>
            <w:r w:rsidR="00481789" w:rsidRPr="0042752D">
              <w:rPr>
                <w:b/>
                <w:smallCaps/>
                <w:sz w:val="24"/>
                <w:szCs w:val="24"/>
              </w:rPr>
              <w:t xml:space="preserve"> </w:t>
            </w:r>
            <w:r w:rsidRPr="0042752D">
              <w:rPr>
                <w:b/>
                <w:smallCaps/>
                <w:sz w:val="24"/>
                <w:szCs w:val="24"/>
              </w:rPr>
              <w:t>S</w:t>
            </w:r>
            <w:r w:rsidR="00D90F89" w:rsidRPr="0042752D">
              <w:rPr>
                <w:b/>
                <w:smallCaps/>
                <w:sz w:val="24"/>
                <w:szCs w:val="24"/>
              </w:rPr>
              <w:t xml:space="preserve">ubstance and Source Identification </w:t>
            </w:r>
          </w:p>
        </w:tc>
      </w:tr>
    </w:tbl>
    <w:p w:rsidR="00150BAB" w:rsidRPr="0042752D" w:rsidRDefault="007666FB" w:rsidP="008A79BB">
      <w:pPr>
        <w:widowControl/>
        <w:spacing w:before="120"/>
        <w:rPr>
          <w:b/>
        </w:rPr>
      </w:pPr>
      <w:r w:rsidRPr="0042752D">
        <w:rPr>
          <w:b/>
        </w:rPr>
        <w:t>P</w:t>
      </w:r>
      <w:r w:rsidR="00150BAB" w:rsidRPr="0042752D">
        <w:rPr>
          <w:b/>
        </w:rPr>
        <w:t xml:space="preserve">roduct </w:t>
      </w:r>
      <w:r w:rsidR="00B124D7" w:rsidRPr="0042752D">
        <w:rPr>
          <w:b/>
        </w:rPr>
        <w:t>Identifier</w:t>
      </w:r>
    </w:p>
    <w:p w:rsidR="001A0E78" w:rsidRPr="0042752D" w:rsidRDefault="00145B5B" w:rsidP="008A79BB">
      <w:pPr>
        <w:widowControl/>
        <w:ind w:left="360"/>
      </w:pPr>
      <w:r w:rsidRPr="0042752D">
        <w:rPr>
          <w:b/>
        </w:rPr>
        <w:t>S</w:t>
      </w:r>
      <w:r w:rsidR="00150BAB" w:rsidRPr="0042752D">
        <w:rPr>
          <w:b/>
        </w:rPr>
        <w:t>RM Number:</w:t>
      </w:r>
      <w:r w:rsidR="00150BAB" w:rsidRPr="0042752D">
        <w:t xml:space="preserve"> </w:t>
      </w:r>
      <w:r w:rsidR="00770328" w:rsidRPr="0042752D">
        <w:t xml:space="preserve"> 1838</w:t>
      </w:r>
    </w:p>
    <w:p w:rsidR="00150BAB" w:rsidRPr="0042752D" w:rsidRDefault="00145B5B" w:rsidP="008A79BB">
      <w:pPr>
        <w:widowControl/>
        <w:ind w:left="360"/>
      </w:pPr>
      <w:r w:rsidRPr="0042752D">
        <w:rPr>
          <w:b/>
        </w:rPr>
        <w:t>S</w:t>
      </w:r>
      <w:r w:rsidR="00150BAB" w:rsidRPr="0042752D">
        <w:rPr>
          <w:b/>
        </w:rPr>
        <w:t>RM Name:</w:t>
      </w:r>
      <w:r w:rsidR="00E7608D" w:rsidRPr="0042752D">
        <w:t xml:space="preserve">  </w:t>
      </w:r>
      <w:r w:rsidR="00770328" w:rsidRPr="0042752D">
        <w:t>Ethanol (10 volume percent</w:t>
      </w:r>
      <w:r w:rsidR="007E48DA" w:rsidRPr="0042752D">
        <w:t>)</w:t>
      </w:r>
      <w:r w:rsidR="00770328" w:rsidRPr="0042752D">
        <w:t xml:space="preserve"> in Reference </w:t>
      </w:r>
      <w:r w:rsidR="009146EA" w:rsidRPr="0042752D">
        <w:t>F</w:t>
      </w:r>
      <w:r w:rsidR="00770328" w:rsidRPr="0042752D">
        <w:t>uel</w:t>
      </w:r>
    </w:p>
    <w:p w:rsidR="004C5973" w:rsidRPr="0042752D" w:rsidRDefault="004C5973" w:rsidP="008A79BB">
      <w:pPr>
        <w:widowControl/>
        <w:tabs>
          <w:tab w:val="right" w:pos="450"/>
        </w:tabs>
        <w:ind w:left="360"/>
      </w:pPr>
      <w:r w:rsidRPr="0042752D">
        <w:rPr>
          <w:b/>
        </w:rPr>
        <w:t>Other Means of Identification:</w:t>
      </w:r>
      <w:r w:rsidRPr="0042752D">
        <w:t xml:space="preserve">  Not applicable</w:t>
      </w:r>
      <w:r w:rsidR="00832544" w:rsidRPr="0042752D">
        <w:t>.</w:t>
      </w:r>
    </w:p>
    <w:p w:rsidR="00150BAB" w:rsidRPr="0042752D" w:rsidRDefault="00150BAB" w:rsidP="008A79BB">
      <w:pPr>
        <w:widowControl/>
        <w:spacing w:before="120"/>
        <w:rPr>
          <w:b/>
        </w:rPr>
      </w:pPr>
      <w:r w:rsidRPr="0042752D">
        <w:rPr>
          <w:b/>
        </w:rPr>
        <w:t xml:space="preserve">Recommended </w:t>
      </w:r>
      <w:r w:rsidR="00B54925" w:rsidRPr="0042752D">
        <w:rPr>
          <w:b/>
        </w:rPr>
        <w:t xml:space="preserve">Use </w:t>
      </w:r>
      <w:r w:rsidR="00BB0995" w:rsidRPr="0042752D">
        <w:rPr>
          <w:b/>
        </w:rPr>
        <w:t xml:space="preserve">of </w:t>
      </w:r>
      <w:r w:rsidR="00B54925" w:rsidRPr="0042752D">
        <w:rPr>
          <w:b/>
        </w:rPr>
        <w:t>T</w:t>
      </w:r>
      <w:r w:rsidR="00BB0995" w:rsidRPr="0042752D">
        <w:rPr>
          <w:b/>
        </w:rPr>
        <w:t xml:space="preserve">his </w:t>
      </w:r>
      <w:r w:rsidR="00B54925" w:rsidRPr="0042752D">
        <w:rPr>
          <w:b/>
        </w:rPr>
        <w:t>M</w:t>
      </w:r>
      <w:r w:rsidR="00BB0995" w:rsidRPr="0042752D">
        <w:rPr>
          <w:b/>
        </w:rPr>
        <w:t xml:space="preserve">aterial and </w:t>
      </w:r>
      <w:r w:rsidR="00B54925" w:rsidRPr="0042752D">
        <w:rPr>
          <w:b/>
        </w:rPr>
        <w:t>R</w:t>
      </w:r>
      <w:r w:rsidR="00BB0995" w:rsidRPr="0042752D">
        <w:rPr>
          <w:b/>
        </w:rPr>
        <w:t xml:space="preserve">estrictions of </w:t>
      </w:r>
      <w:r w:rsidR="00B54925" w:rsidRPr="0042752D">
        <w:rPr>
          <w:b/>
        </w:rPr>
        <w:t>U</w:t>
      </w:r>
      <w:r w:rsidR="00BB0995" w:rsidRPr="0042752D">
        <w:rPr>
          <w:b/>
        </w:rPr>
        <w:t>se</w:t>
      </w:r>
    </w:p>
    <w:p w:rsidR="00E7608D" w:rsidRPr="0042752D" w:rsidRDefault="007E48DA" w:rsidP="008A79BB">
      <w:pPr>
        <w:widowControl/>
        <w:ind w:left="360"/>
      </w:pPr>
      <w:r w:rsidRPr="0042752D">
        <w:t>This Standard Reference Material (SRM) is intended primarily for use in the calibration of instruments and the evaluation of methods used for the determination of</w:t>
      </w:r>
      <w:r w:rsidR="00770328" w:rsidRPr="0042752D">
        <w:t xml:space="preserve"> ethanol </w:t>
      </w:r>
      <w:r w:rsidRPr="0042752D">
        <w:t>in gasoline.  A unit of SRM </w:t>
      </w:r>
      <w:r w:rsidR="008A2393" w:rsidRPr="0042752D">
        <w:t xml:space="preserve">1838 </w:t>
      </w:r>
      <w:r w:rsidRPr="0042752D">
        <w:t xml:space="preserve">consists of a set of </w:t>
      </w:r>
      <w:r w:rsidR="00770328" w:rsidRPr="0042752D">
        <w:t>five</w:t>
      </w:r>
      <w:r w:rsidRPr="0042752D">
        <w:t xml:space="preserve"> 20 mL unscored ampoules containing gasoline </w:t>
      </w:r>
      <w:r w:rsidR="00770328" w:rsidRPr="0042752D">
        <w:t>with 10 % (volume fraction) ethanol.</w:t>
      </w:r>
    </w:p>
    <w:p w:rsidR="00150BAB" w:rsidRPr="0042752D" w:rsidRDefault="00150BAB" w:rsidP="008A79BB">
      <w:pPr>
        <w:widowControl/>
        <w:spacing w:before="120"/>
        <w:rPr>
          <w:b/>
        </w:rPr>
      </w:pPr>
      <w:r w:rsidRPr="0042752D">
        <w:rPr>
          <w:b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>National Institute of Standards and Technology</w:t>
            </w:r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ind w:left="342"/>
            </w:pP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>Standard Reference Materials Program</w:t>
            </w:r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ind w:left="342"/>
            </w:pP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>100 Bureau Drive, Stop 2300</w:t>
            </w:r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ind w:left="342"/>
            </w:pP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>Gaithersburg, Maryland 20899</w:t>
            </w:r>
            <w:r w:rsidR="00343DF9" w:rsidRPr="0042752D">
              <w:noBreakHyphen/>
            </w:r>
            <w:r w:rsidRPr="0042752D">
              <w:t>2300</w:t>
            </w:r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ind w:left="342"/>
            </w:pP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ind w:left="342"/>
            </w:pP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>Telephone:  301</w:t>
            </w:r>
            <w:r w:rsidR="00343DF9" w:rsidRPr="0042752D">
              <w:noBreakHyphen/>
            </w:r>
            <w:r w:rsidRPr="0042752D">
              <w:t>975</w:t>
            </w:r>
            <w:r w:rsidR="00343DF9" w:rsidRPr="0042752D">
              <w:noBreakHyphen/>
            </w:r>
            <w:r w:rsidRPr="0042752D">
              <w:t>2200</w:t>
            </w:r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ind w:left="342"/>
            </w:pPr>
            <w:r w:rsidRPr="0042752D">
              <w:t>Emergency Telephone ChemTrec:</w:t>
            </w: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>FAX:  301</w:t>
            </w:r>
            <w:r w:rsidR="00343DF9" w:rsidRPr="0042752D">
              <w:noBreakHyphen/>
            </w:r>
            <w:r w:rsidRPr="0042752D">
              <w:t>948</w:t>
            </w:r>
            <w:r w:rsidR="00343DF9" w:rsidRPr="0042752D">
              <w:noBreakHyphen/>
            </w:r>
            <w:r w:rsidRPr="0042752D">
              <w:t>3730</w:t>
            </w:r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tabs>
                <w:tab w:val="decimal" w:pos="612"/>
              </w:tabs>
              <w:ind w:left="342"/>
            </w:pPr>
            <w:r w:rsidRPr="0042752D">
              <w:t>1</w:t>
            </w:r>
            <w:r w:rsidR="00343DF9" w:rsidRPr="0042752D">
              <w:noBreakHyphen/>
            </w:r>
            <w:r w:rsidRPr="0042752D">
              <w:t>800</w:t>
            </w:r>
            <w:r w:rsidR="00343DF9" w:rsidRPr="0042752D">
              <w:noBreakHyphen/>
            </w:r>
            <w:r w:rsidRPr="0042752D">
              <w:t>424</w:t>
            </w:r>
            <w:r w:rsidR="00343DF9" w:rsidRPr="0042752D">
              <w:noBreakHyphen/>
            </w:r>
            <w:r w:rsidRPr="0042752D">
              <w:t>9300 (North America)</w:t>
            </w: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>E</w:t>
            </w:r>
            <w:r w:rsidR="00343DF9" w:rsidRPr="0042752D">
              <w:noBreakHyphen/>
            </w:r>
            <w:r w:rsidRPr="0042752D">
              <w:t xml:space="preserve">mail:  </w:t>
            </w:r>
            <w:hyperlink r:id="rId10" w:history="1">
              <w:r w:rsidR="00981AAE" w:rsidRPr="0042752D">
                <w:rPr>
                  <w:rStyle w:val="Hyperlink"/>
                </w:rPr>
                <w:t>SRMMSDS@nist.gov</w:t>
              </w:r>
            </w:hyperlink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tabs>
                <w:tab w:val="decimal" w:pos="612"/>
              </w:tabs>
              <w:ind w:left="342"/>
            </w:pPr>
            <w:r w:rsidRPr="0042752D">
              <w:t>+1</w:t>
            </w:r>
            <w:r w:rsidR="00343DF9" w:rsidRPr="0042752D">
              <w:noBreakHyphen/>
            </w:r>
            <w:r w:rsidRPr="0042752D">
              <w:t>703</w:t>
            </w:r>
            <w:r w:rsidR="00343DF9" w:rsidRPr="0042752D">
              <w:noBreakHyphen/>
            </w:r>
            <w:r w:rsidRPr="0042752D">
              <w:t>527</w:t>
            </w:r>
            <w:r w:rsidR="00343DF9" w:rsidRPr="0042752D">
              <w:noBreakHyphen/>
            </w:r>
            <w:r w:rsidRPr="0042752D">
              <w:t>3887 (International)</w:t>
            </w:r>
          </w:p>
        </w:tc>
      </w:tr>
      <w:tr w:rsidR="00193FA9" w:rsidRPr="0042752D" w:rsidTr="00193FA9">
        <w:tc>
          <w:tcPr>
            <w:tcW w:w="4590" w:type="dxa"/>
          </w:tcPr>
          <w:p w:rsidR="00193FA9" w:rsidRPr="0042752D" w:rsidRDefault="00193FA9" w:rsidP="008A79BB">
            <w:pPr>
              <w:widowControl/>
              <w:ind w:left="162"/>
            </w:pPr>
            <w:r w:rsidRPr="0042752D">
              <w:t xml:space="preserve">Website:  </w:t>
            </w:r>
            <w:hyperlink r:id="rId11" w:history="1">
              <w:r w:rsidR="00981AAE" w:rsidRPr="0042752D">
                <w:rPr>
                  <w:rStyle w:val="Hyperlink"/>
                </w:rPr>
                <w:t>http://www.nist.gov/srm</w:t>
              </w:r>
            </w:hyperlink>
          </w:p>
        </w:tc>
        <w:tc>
          <w:tcPr>
            <w:tcW w:w="4230" w:type="dxa"/>
          </w:tcPr>
          <w:p w:rsidR="00193FA9" w:rsidRPr="0042752D" w:rsidRDefault="00193FA9" w:rsidP="008A79BB">
            <w:pPr>
              <w:widowControl/>
              <w:ind w:left="342"/>
            </w:pPr>
          </w:p>
        </w:tc>
      </w:tr>
    </w:tbl>
    <w:p w:rsidR="00915962" w:rsidRPr="0042752D" w:rsidRDefault="00915962" w:rsidP="008A79BB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2B22C8" w:rsidRPr="0042752D" w:rsidTr="002F6209">
        <w:trPr>
          <w:trHeight w:hRule="exact" w:val="360"/>
        </w:trPr>
        <w:tc>
          <w:tcPr>
            <w:tcW w:w="9576" w:type="dxa"/>
            <w:vAlign w:val="center"/>
          </w:tcPr>
          <w:p w:rsidR="002B22C8" w:rsidRPr="0042752D" w:rsidRDefault="002B22C8" w:rsidP="008A79BB">
            <w:pPr>
              <w:widowControl/>
              <w:jc w:val="left"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>2.</w:t>
            </w:r>
            <w:r w:rsidR="00481789" w:rsidRPr="0042752D">
              <w:rPr>
                <w:b/>
                <w:smallCaps/>
                <w:sz w:val="24"/>
                <w:szCs w:val="24"/>
              </w:rPr>
              <w:t xml:space="preserve"> </w:t>
            </w:r>
            <w:r w:rsidRPr="0042752D">
              <w:rPr>
                <w:b/>
                <w:smallCaps/>
                <w:sz w:val="24"/>
                <w:szCs w:val="24"/>
              </w:rPr>
              <w:t xml:space="preserve"> H</w:t>
            </w:r>
            <w:r w:rsidR="00481789" w:rsidRPr="0042752D">
              <w:rPr>
                <w:b/>
                <w:smallCaps/>
                <w:sz w:val="24"/>
                <w:szCs w:val="24"/>
              </w:rPr>
              <w:t>azards</w:t>
            </w:r>
            <w:r w:rsidRPr="0042752D">
              <w:rPr>
                <w:b/>
                <w:smallCaps/>
                <w:sz w:val="24"/>
                <w:szCs w:val="24"/>
              </w:rPr>
              <w:t xml:space="preserve"> I</w:t>
            </w:r>
            <w:r w:rsidR="00481789" w:rsidRPr="0042752D">
              <w:rPr>
                <w:b/>
                <w:smallCaps/>
                <w:sz w:val="24"/>
                <w:szCs w:val="24"/>
              </w:rPr>
              <w:t>dentification</w:t>
            </w:r>
          </w:p>
        </w:tc>
        <w:bookmarkStart w:id="1" w:name="_GoBack"/>
        <w:bookmarkEnd w:id="1"/>
      </w:tr>
    </w:tbl>
    <w:p w:rsidR="001C4F6D" w:rsidRPr="0042752D" w:rsidRDefault="002B22C8" w:rsidP="008A79BB">
      <w:pPr>
        <w:widowControl/>
        <w:spacing w:before="120"/>
        <w:rPr>
          <w:b/>
        </w:rPr>
      </w:pPr>
      <w:r w:rsidRPr="0042752D">
        <w:rPr>
          <w:b/>
        </w:rPr>
        <w:t>Classification</w:t>
      </w:r>
    </w:p>
    <w:p w:rsidR="0073150A" w:rsidRPr="0042752D" w:rsidRDefault="0073150A" w:rsidP="008A79BB">
      <w:pPr>
        <w:widowControl/>
        <w:tabs>
          <w:tab w:val="left" w:pos="2070"/>
          <w:tab w:val="left" w:pos="4320"/>
        </w:tabs>
        <w:ind w:left="360"/>
      </w:pPr>
      <w:r w:rsidRPr="0042752D">
        <w:rPr>
          <w:b/>
        </w:rPr>
        <w:t>Physical Hazard:</w:t>
      </w:r>
      <w:r w:rsidR="00523A63" w:rsidRPr="0042752D">
        <w:tab/>
      </w:r>
      <w:r w:rsidR="00ED034D" w:rsidRPr="0042752D">
        <w:t xml:space="preserve">Flammable </w:t>
      </w:r>
      <w:r w:rsidR="006C6697" w:rsidRPr="0042752D">
        <w:t>L</w:t>
      </w:r>
      <w:r w:rsidR="00ED034D" w:rsidRPr="0042752D">
        <w:t>iquid</w:t>
      </w:r>
      <w:r w:rsidR="00481789" w:rsidRPr="0042752D">
        <w:tab/>
      </w:r>
      <w:r w:rsidR="00D71B8F" w:rsidRPr="0042752D">
        <w:t>Category</w:t>
      </w:r>
      <w:r w:rsidR="002F6209" w:rsidRPr="0042752D">
        <w:t> </w:t>
      </w:r>
      <w:r w:rsidR="00D71B8F" w:rsidRPr="0042752D">
        <w:t>2</w:t>
      </w:r>
    </w:p>
    <w:p w:rsidR="008250A5" w:rsidRPr="0042752D" w:rsidRDefault="0073150A" w:rsidP="008A79BB">
      <w:pPr>
        <w:widowControl/>
        <w:tabs>
          <w:tab w:val="left" w:pos="2070"/>
          <w:tab w:val="left" w:pos="4320"/>
        </w:tabs>
        <w:ind w:left="360"/>
      </w:pPr>
      <w:r w:rsidRPr="0042752D">
        <w:rPr>
          <w:b/>
        </w:rPr>
        <w:t>Health Hazard:</w:t>
      </w:r>
      <w:r w:rsidRPr="0042752D">
        <w:t xml:space="preserve"> </w:t>
      </w:r>
      <w:r w:rsidR="00523A63" w:rsidRPr="0042752D">
        <w:tab/>
      </w:r>
      <w:r w:rsidR="002F6209" w:rsidRPr="0042752D">
        <w:t>Skin Irritation</w:t>
      </w:r>
      <w:r w:rsidR="002F6209" w:rsidRPr="0042752D">
        <w:tab/>
      </w:r>
      <w:r w:rsidR="008250A5" w:rsidRPr="0042752D">
        <w:t>Category</w:t>
      </w:r>
      <w:r w:rsidR="002F6209" w:rsidRPr="0042752D">
        <w:t> </w:t>
      </w:r>
      <w:r w:rsidR="008250A5" w:rsidRPr="0042752D">
        <w:t>2</w:t>
      </w:r>
    </w:p>
    <w:p w:rsidR="008250A5" w:rsidRPr="0042752D" w:rsidRDefault="008250A5" w:rsidP="008A79BB">
      <w:pPr>
        <w:widowControl/>
        <w:tabs>
          <w:tab w:val="left" w:pos="2070"/>
          <w:tab w:val="left" w:pos="4320"/>
        </w:tabs>
        <w:ind w:left="360"/>
      </w:pPr>
      <w:r w:rsidRPr="0042752D">
        <w:tab/>
        <w:t>Eye Irritation</w:t>
      </w:r>
      <w:r w:rsidR="002F6209" w:rsidRPr="0042752D">
        <w:tab/>
      </w:r>
      <w:r w:rsidRPr="0042752D">
        <w:t>Category</w:t>
      </w:r>
      <w:r w:rsidR="002F6209" w:rsidRPr="0042752D">
        <w:t> </w:t>
      </w:r>
      <w:r w:rsidRPr="0042752D">
        <w:t>2B</w:t>
      </w:r>
    </w:p>
    <w:p w:rsidR="008250A5" w:rsidRPr="0042752D" w:rsidRDefault="0084377C" w:rsidP="008A79BB">
      <w:pPr>
        <w:widowControl/>
        <w:tabs>
          <w:tab w:val="left" w:pos="2070"/>
          <w:tab w:val="left" w:pos="4320"/>
        </w:tabs>
        <w:ind w:left="360"/>
      </w:pPr>
      <w:r w:rsidRPr="0042752D">
        <w:tab/>
      </w:r>
      <w:r w:rsidR="008250A5" w:rsidRPr="0042752D">
        <w:t>S</w:t>
      </w:r>
      <w:r w:rsidR="002F6209" w:rsidRPr="0042752D">
        <w:t>TOT</w:t>
      </w:r>
      <w:r w:rsidR="008250A5" w:rsidRPr="0042752D">
        <w:t>, Single Exposure</w:t>
      </w:r>
      <w:r w:rsidR="002F6209" w:rsidRPr="0042752D">
        <w:tab/>
      </w:r>
      <w:r w:rsidR="008250A5" w:rsidRPr="0042752D">
        <w:t>Category</w:t>
      </w:r>
      <w:r w:rsidR="008F7F6D" w:rsidRPr="0042752D">
        <w:t> </w:t>
      </w:r>
      <w:r w:rsidR="008250A5" w:rsidRPr="0042752D">
        <w:t>3</w:t>
      </w:r>
    </w:p>
    <w:p w:rsidR="00B3136A" w:rsidRPr="0042752D" w:rsidRDefault="008250A5" w:rsidP="0084377C">
      <w:pPr>
        <w:widowControl/>
        <w:tabs>
          <w:tab w:val="left" w:pos="2070"/>
          <w:tab w:val="left" w:pos="4320"/>
        </w:tabs>
        <w:spacing w:after="120"/>
        <w:ind w:left="360"/>
      </w:pPr>
      <w:r w:rsidRPr="0042752D">
        <w:tab/>
      </w:r>
      <w:r w:rsidR="00B3136A" w:rsidRPr="0042752D">
        <w:t>Aspiration Hazard</w:t>
      </w:r>
      <w:r w:rsidR="002F6209" w:rsidRPr="0042752D">
        <w:tab/>
      </w:r>
      <w:r w:rsidR="00B3136A" w:rsidRPr="0042752D">
        <w:t>Category</w:t>
      </w:r>
      <w:r w:rsidR="00110A6A" w:rsidRPr="0042752D">
        <w:t> </w:t>
      </w:r>
      <w:r w:rsidR="00B3136A" w:rsidRPr="0042752D">
        <w:t>1</w:t>
      </w:r>
    </w:p>
    <w:p w:rsidR="00730686" w:rsidRPr="0042752D" w:rsidRDefault="00730686" w:rsidP="008A79BB">
      <w:pPr>
        <w:widowControl/>
        <w:rPr>
          <w:b/>
        </w:rPr>
      </w:pPr>
      <w:r w:rsidRPr="0042752D">
        <w:rPr>
          <w:b/>
        </w:rPr>
        <w:t>Label Elements</w:t>
      </w:r>
    </w:p>
    <w:p w:rsidR="00910EA2" w:rsidRPr="0042752D" w:rsidRDefault="00730686" w:rsidP="008A79BB">
      <w:pPr>
        <w:widowControl/>
        <w:ind w:left="360"/>
        <w:rPr>
          <w:b/>
        </w:rPr>
      </w:pPr>
      <w:r w:rsidRPr="0042752D">
        <w:rPr>
          <w:b/>
        </w:rPr>
        <w:t>Symbol</w:t>
      </w:r>
    </w:p>
    <w:p w:rsidR="00910EA2" w:rsidRPr="0042752D" w:rsidRDefault="0065223F" w:rsidP="008A79BB">
      <w:pPr>
        <w:widowControl/>
        <w:ind w:left="360"/>
      </w:pPr>
      <w:r w:rsidRPr="0042752D">
        <w:rPr>
          <w:noProof/>
        </w:rPr>
        <w:drawing>
          <wp:inline distT="0" distB="0" distL="0" distR="0" wp14:anchorId="30F21B24" wp14:editId="5307EE99">
            <wp:extent cx="730504" cy="731520"/>
            <wp:effectExtent l="0" t="0" r="0" b="0"/>
            <wp:docPr id="28" name="Picture 6" descr="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mme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0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905" w:rsidRPr="0042752D">
        <w:rPr>
          <w:noProof/>
        </w:rPr>
        <w:drawing>
          <wp:inline distT="0" distB="0" distL="0" distR="0" wp14:anchorId="72593819" wp14:editId="63CA1316">
            <wp:extent cx="731520" cy="730505"/>
            <wp:effectExtent l="0" t="0" r="0" b="0"/>
            <wp:docPr id="20" name="Picture 4" descr="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am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336" w:rsidRPr="0042752D">
        <w:rPr>
          <w:noProof/>
        </w:rPr>
        <w:drawing>
          <wp:inline distT="0" distB="0" distL="0" distR="0" wp14:anchorId="5A4B2482" wp14:editId="0FC47030">
            <wp:extent cx="731520" cy="731520"/>
            <wp:effectExtent l="0" t="0" r="0" b="0"/>
            <wp:docPr id="32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A2" w:rsidRPr="0042752D" w:rsidRDefault="00730686" w:rsidP="008A79BB">
      <w:pPr>
        <w:widowControl/>
        <w:spacing w:before="120"/>
        <w:ind w:left="360"/>
        <w:rPr>
          <w:b/>
        </w:rPr>
      </w:pPr>
      <w:r w:rsidRPr="0042752D">
        <w:rPr>
          <w:b/>
        </w:rPr>
        <w:t>Signal Word</w:t>
      </w:r>
    </w:p>
    <w:p w:rsidR="00910EA2" w:rsidRPr="0042752D" w:rsidRDefault="0065223F" w:rsidP="008A79BB">
      <w:pPr>
        <w:widowControl/>
        <w:ind w:left="360"/>
      </w:pPr>
      <w:r w:rsidRPr="0042752D">
        <w:t>Danger</w:t>
      </w:r>
    </w:p>
    <w:p w:rsidR="00730686" w:rsidRPr="0042752D" w:rsidRDefault="00730686" w:rsidP="008A79BB">
      <w:pPr>
        <w:widowControl/>
        <w:spacing w:before="120"/>
        <w:ind w:left="360"/>
        <w:rPr>
          <w:b/>
        </w:rPr>
      </w:pPr>
      <w:r w:rsidRPr="0042752D">
        <w:rPr>
          <w:b/>
        </w:rPr>
        <w:t>Hazard Statement(s</w:t>
      </w:r>
      <w:r w:rsidR="00FC3C8B" w:rsidRPr="0042752D">
        <w:rPr>
          <w:b/>
        </w:rPr>
        <w:t>)</w:t>
      </w:r>
    </w:p>
    <w:tbl>
      <w:tblPr>
        <w:tblStyle w:val="TableGrid"/>
        <w:tblW w:w="88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620"/>
      </w:tblGrid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H225</w:t>
            </w:r>
          </w:p>
        </w:tc>
        <w:tc>
          <w:tcPr>
            <w:tcW w:w="7620" w:type="dxa"/>
          </w:tcPr>
          <w:p w:rsidR="00171A95" w:rsidRPr="0042752D" w:rsidRDefault="00171A95" w:rsidP="00770328">
            <w:pPr>
              <w:widowControl/>
            </w:pPr>
            <w:r w:rsidRPr="0042752D">
              <w:t>Highly flammable liquid and vapor.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H336</w:t>
            </w:r>
          </w:p>
        </w:tc>
        <w:tc>
          <w:tcPr>
            <w:tcW w:w="7620" w:type="dxa"/>
          </w:tcPr>
          <w:p w:rsidR="00171A95" w:rsidRPr="0042752D" w:rsidRDefault="00171A95" w:rsidP="00770328">
            <w:pPr>
              <w:widowControl/>
            </w:pPr>
            <w:r w:rsidRPr="0042752D">
              <w:t>May cause drowsiness or dizziness</w:t>
            </w:r>
            <w:r w:rsidR="00A23EF0" w:rsidRPr="0042752D">
              <w:t>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H304</w:t>
            </w:r>
          </w:p>
        </w:tc>
        <w:tc>
          <w:tcPr>
            <w:tcW w:w="7620" w:type="dxa"/>
          </w:tcPr>
          <w:p w:rsidR="00171A95" w:rsidRPr="0042752D" w:rsidRDefault="00171A95" w:rsidP="00770328">
            <w:pPr>
              <w:widowControl/>
            </w:pPr>
            <w:r w:rsidRPr="0042752D">
              <w:t>May be fatal if swallowed and enters airways</w:t>
            </w:r>
            <w:r w:rsidR="00A23EF0" w:rsidRPr="0042752D">
              <w:t>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H315+H320</w:t>
            </w:r>
          </w:p>
        </w:tc>
        <w:tc>
          <w:tcPr>
            <w:tcW w:w="7620" w:type="dxa"/>
          </w:tcPr>
          <w:p w:rsidR="00171A95" w:rsidRPr="0042752D" w:rsidRDefault="00171A95" w:rsidP="00770328">
            <w:pPr>
              <w:widowControl/>
            </w:pPr>
            <w:r w:rsidRPr="0042752D">
              <w:t>Causes skin and eye irritation</w:t>
            </w:r>
            <w:r w:rsidR="00A23EF0" w:rsidRPr="0042752D">
              <w:t>.</w:t>
            </w:r>
          </w:p>
          <w:p w:rsidR="00171A95" w:rsidRPr="0042752D" w:rsidRDefault="00171A95" w:rsidP="00770328">
            <w:pPr>
              <w:widowControl/>
            </w:pPr>
          </w:p>
        </w:tc>
      </w:tr>
    </w:tbl>
    <w:p w:rsidR="00C95C35" w:rsidRPr="0042752D" w:rsidRDefault="00C95C35" w:rsidP="008A79BB">
      <w:pPr>
        <w:widowControl/>
        <w:tabs>
          <w:tab w:val="left" w:pos="1800"/>
        </w:tabs>
        <w:ind w:left="1800" w:hanging="1440"/>
        <w:rPr>
          <w:b/>
        </w:rPr>
      </w:pPr>
    </w:p>
    <w:p w:rsidR="00C95C35" w:rsidRPr="0042752D" w:rsidRDefault="00C95C35">
      <w:pPr>
        <w:widowControl/>
        <w:jc w:val="left"/>
        <w:rPr>
          <w:b/>
        </w:rPr>
      </w:pPr>
      <w:r w:rsidRPr="0042752D">
        <w:rPr>
          <w:b/>
        </w:rPr>
        <w:br w:type="page"/>
      </w:r>
    </w:p>
    <w:p w:rsidR="00910EA2" w:rsidRPr="0042752D" w:rsidRDefault="00730686" w:rsidP="008A79BB">
      <w:pPr>
        <w:widowControl/>
        <w:tabs>
          <w:tab w:val="left" w:pos="1800"/>
        </w:tabs>
        <w:ind w:left="1800" w:hanging="1440"/>
        <w:rPr>
          <w:b/>
        </w:rPr>
      </w:pPr>
      <w:r w:rsidRPr="0042752D">
        <w:rPr>
          <w:b/>
        </w:rPr>
        <w:lastRenderedPageBreak/>
        <w:t>Precautionary Statement(s)</w:t>
      </w:r>
    </w:p>
    <w:tbl>
      <w:tblPr>
        <w:tblStyle w:val="TableGrid"/>
        <w:tblW w:w="8814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7138"/>
      </w:tblGrid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P210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Keep away from heat, sparks, open flames, hot surfaces. — No smoking.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P233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Keep container tightly closed.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P241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Use explosion</w:t>
            </w:r>
            <w:r w:rsidRPr="0042752D">
              <w:noBreakHyphen/>
              <w:t>proof electrical, ventilating, and lighting equipment.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P242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Use only non</w:t>
            </w:r>
            <w:r w:rsidRPr="0042752D">
              <w:noBreakHyphen/>
              <w:t>sparking tools.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P243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Take precautionary measures against static discharge.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95905">
            <w:pPr>
              <w:widowControl/>
            </w:pPr>
            <w:r w:rsidRPr="0042752D">
              <w:t>P261</w:t>
            </w:r>
          </w:p>
        </w:tc>
        <w:tc>
          <w:tcPr>
            <w:tcW w:w="0" w:type="auto"/>
          </w:tcPr>
          <w:p w:rsidR="00171A95" w:rsidRPr="0042752D" w:rsidRDefault="00171A95" w:rsidP="00795905">
            <w:pPr>
              <w:widowControl/>
            </w:pPr>
            <w:r w:rsidRPr="0042752D">
              <w:t>Avoid breathing mist, vapors, or spray.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P264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Wash hands thoroughly after handling.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P271</w:t>
            </w:r>
          </w:p>
        </w:tc>
        <w:tc>
          <w:tcPr>
            <w:tcW w:w="0" w:type="auto"/>
          </w:tcPr>
          <w:p w:rsidR="00171A95" w:rsidRPr="0042752D" w:rsidRDefault="00171A95" w:rsidP="009E7922">
            <w:pPr>
              <w:widowControl/>
            </w:pPr>
            <w:r w:rsidRPr="0042752D">
              <w:t>Use only outdoors or in a well-ventilated area.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P280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Wear protective gloves, eye protection, and protective clothing.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P301+P310</w:t>
            </w:r>
          </w:p>
        </w:tc>
        <w:tc>
          <w:tcPr>
            <w:tcW w:w="0" w:type="auto"/>
          </w:tcPr>
          <w:p w:rsidR="00171A95" w:rsidRPr="0042752D" w:rsidRDefault="00171A95" w:rsidP="00642FF8">
            <w:pPr>
              <w:widowControl/>
            </w:pPr>
            <w:r w:rsidRPr="0042752D">
              <w:t>If swallowed:  Immediately call a doctor.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P331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Do NOT induce vomiting</w:t>
            </w:r>
            <w:r w:rsidR="00A23EF0" w:rsidRPr="0042752D">
              <w:t>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C95C35">
            <w:pPr>
              <w:widowControl/>
            </w:pPr>
            <w:r w:rsidRPr="0042752D">
              <w:t>P303+P361+P353</w:t>
            </w:r>
          </w:p>
        </w:tc>
        <w:tc>
          <w:tcPr>
            <w:tcW w:w="0" w:type="auto"/>
          </w:tcPr>
          <w:p w:rsidR="00171A95" w:rsidRPr="0042752D" w:rsidRDefault="00171A95" w:rsidP="00C95C35">
            <w:pPr>
              <w:widowControl/>
            </w:pPr>
            <w:r w:rsidRPr="0042752D">
              <w:t>If on skin (or hair):  Take off immediately all contaminated clothing.  Rinse skin with water.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P305+P351+P338</w:t>
            </w:r>
          </w:p>
        </w:tc>
        <w:tc>
          <w:tcPr>
            <w:tcW w:w="0" w:type="auto"/>
          </w:tcPr>
          <w:p w:rsidR="00171A95" w:rsidRPr="0042752D" w:rsidRDefault="00171A95" w:rsidP="00642FF8">
            <w:pPr>
              <w:widowControl/>
            </w:pPr>
            <w:r w:rsidRPr="0042752D">
              <w:t>If in eyes:  Rinse cautiously with water for several minutes.  Remove contact lenses, if present and easy to do.  Continue rinsing.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P332+P337+P313</w:t>
            </w:r>
          </w:p>
        </w:tc>
        <w:tc>
          <w:tcPr>
            <w:tcW w:w="0" w:type="auto"/>
          </w:tcPr>
          <w:p w:rsidR="00171A95" w:rsidRPr="0042752D" w:rsidRDefault="00171A95" w:rsidP="00C95C35">
            <w:pPr>
              <w:widowControl/>
            </w:pPr>
            <w:r w:rsidRPr="0042752D">
              <w:t xml:space="preserve">If skin or eye irritation occurs:  </w:t>
            </w:r>
            <w:r w:rsidR="00A23EF0" w:rsidRPr="0042752D">
              <w:t>G</w:t>
            </w:r>
            <w:r w:rsidRPr="0042752D">
              <w:t>et medical attention.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P304+P340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If inhaled:  Remove person to fresh air and keep comfortable for breathing</w:t>
            </w:r>
            <w:r w:rsidR="00A23EF0" w:rsidRPr="0042752D">
              <w:t>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P312</w:t>
            </w:r>
          </w:p>
        </w:tc>
        <w:tc>
          <w:tcPr>
            <w:tcW w:w="0" w:type="auto"/>
          </w:tcPr>
          <w:p w:rsidR="00171A95" w:rsidRPr="0042752D" w:rsidRDefault="00171A95" w:rsidP="00642FF8">
            <w:pPr>
              <w:widowControl/>
            </w:pPr>
            <w:r w:rsidRPr="0042752D">
              <w:t>Call a doctor if you feel unwell.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P362+P364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Take off contaminated clothing and wash it before reuse.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1534C8">
            <w:pPr>
              <w:widowControl/>
            </w:pPr>
          </w:p>
        </w:tc>
        <w:tc>
          <w:tcPr>
            <w:tcW w:w="0" w:type="auto"/>
          </w:tcPr>
          <w:p w:rsidR="00171A95" w:rsidRPr="0042752D" w:rsidRDefault="00171A95" w:rsidP="001534C8">
            <w:pPr>
              <w:widowControl/>
            </w:pP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P403+P235+P233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Store in a well</w:t>
            </w:r>
            <w:r w:rsidRPr="0042752D">
              <w:noBreakHyphen/>
              <w:t>ventilated place.  Keep cool.  Keep container tightly closed.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P405</w:t>
            </w: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Store locked up.</w:t>
            </w: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</w:p>
        </w:tc>
      </w:tr>
      <w:tr w:rsidR="00171A95" w:rsidRPr="0042752D" w:rsidTr="00171A95">
        <w:tc>
          <w:tcPr>
            <w:tcW w:w="0" w:type="auto"/>
          </w:tcPr>
          <w:p w:rsidR="00171A95" w:rsidRPr="0042752D" w:rsidRDefault="00171A95" w:rsidP="00770328">
            <w:pPr>
              <w:widowControl/>
            </w:pPr>
            <w:r w:rsidRPr="0042752D">
              <w:t>P501</w:t>
            </w:r>
          </w:p>
        </w:tc>
        <w:tc>
          <w:tcPr>
            <w:tcW w:w="0" w:type="auto"/>
          </w:tcPr>
          <w:p w:rsidR="00171A95" w:rsidRPr="0042752D" w:rsidRDefault="00171A95" w:rsidP="00C95C35">
            <w:pPr>
              <w:widowControl/>
            </w:pPr>
            <w:r w:rsidRPr="0042752D">
              <w:t>Dispose of contents and container in accordance with local regulations.</w:t>
            </w:r>
          </w:p>
        </w:tc>
      </w:tr>
    </w:tbl>
    <w:p w:rsidR="002B22C8" w:rsidRPr="0042752D" w:rsidRDefault="00910EA2" w:rsidP="008A79BB">
      <w:pPr>
        <w:widowControl/>
        <w:spacing w:before="120" w:after="120"/>
        <w:ind w:left="360"/>
      </w:pPr>
      <w:r w:rsidRPr="0042752D">
        <w:rPr>
          <w:b/>
        </w:rPr>
        <w:t>Hazards Not Otherwise Classified:</w:t>
      </w:r>
      <w:r w:rsidR="004C5973" w:rsidRPr="0042752D">
        <w:t xml:space="preserve">  None.</w:t>
      </w:r>
    </w:p>
    <w:p w:rsidR="000F1959" w:rsidRPr="0042752D" w:rsidRDefault="00910EA2" w:rsidP="008A79BB">
      <w:pPr>
        <w:widowControl/>
        <w:spacing w:before="120" w:after="120"/>
        <w:ind w:left="360"/>
      </w:pPr>
      <w:r w:rsidRPr="0042752D">
        <w:rPr>
          <w:b/>
        </w:rPr>
        <w:t>Ingredients(s) with Unknown Acute Toxicity</w:t>
      </w:r>
      <w:r w:rsidR="004C5973" w:rsidRPr="0042752D">
        <w:rPr>
          <w:b/>
        </w:rPr>
        <w:t>:</w:t>
      </w:r>
      <w:r w:rsidR="004C5973" w:rsidRPr="0042752D">
        <w:t xml:space="preserve">  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371ED3" w:rsidRPr="0042752D" w:rsidTr="002F6209">
        <w:trPr>
          <w:trHeight w:hRule="exact" w:val="360"/>
        </w:trPr>
        <w:tc>
          <w:tcPr>
            <w:tcW w:w="9396" w:type="dxa"/>
            <w:vAlign w:val="center"/>
          </w:tcPr>
          <w:p w:rsidR="00371ED3" w:rsidRPr="0042752D" w:rsidRDefault="00371ED3" w:rsidP="008A79BB">
            <w:pPr>
              <w:widowControl/>
              <w:jc w:val="left"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br w:type="page"/>
              <w:t xml:space="preserve">3. </w:t>
            </w:r>
            <w:r w:rsidR="002F6209" w:rsidRPr="0042752D">
              <w:rPr>
                <w:b/>
                <w:smallCaps/>
                <w:sz w:val="24"/>
                <w:szCs w:val="24"/>
              </w:rPr>
              <w:t xml:space="preserve"> </w:t>
            </w:r>
            <w:r w:rsidRPr="0042752D">
              <w:rPr>
                <w:b/>
                <w:smallCaps/>
                <w:sz w:val="24"/>
                <w:szCs w:val="24"/>
              </w:rPr>
              <w:t>C</w:t>
            </w:r>
            <w:r w:rsidR="002F6209" w:rsidRPr="0042752D">
              <w:rPr>
                <w:b/>
                <w:smallCaps/>
                <w:sz w:val="24"/>
                <w:szCs w:val="24"/>
              </w:rPr>
              <w:t>omposition and Information on Hazardous Ingredients</w:t>
            </w:r>
          </w:p>
        </w:tc>
      </w:tr>
    </w:tbl>
    <w:p w:rsidR="00BB0995" w:rsidRPr="0042752D" w:rsidRDefault="00BB0995" w:rsidP="008A79BB">
      <w:pPr>
        <w:widowControl/>
        <w:spacing w:before="120"/>
      </w:pPr>
      <w:r w:rsidRPr="0042752D">
        <w:rPr>
          <w:b/>
        </w:rPr>
        <w:t>Substance:</w:t>
      </w:r>
      <w:r w:rsidR="00F353D7" w:rsidRPr="0042752D">
        <w:t xml:space="preserve"> </w:t>
      </w:r>
      <w:r w:rsidR="009146EA" w:rsidRPr="0042752D">
        <w:t xml:space="preserve"> Ethanol (10 % volume fraction) in Reference Fuel</w:t>
      </w:r>
    </w:p>
    <w:p w:rsidR="00170609" w:rsidRPr="0042752D" w:rsidRDefault="00BB0995" w:rsidP="008A79BB">
      <w:pPr>
        <w:widowControl/>
        <w:spacing w:before="120"/>
      </w:pPr>
      <w:r w:rsidRPr="0042752D">
        <w:rPr>
          <w:b/>
        </w:rPr>
        <w:t>Other Designations</w:t>
      </w:r>
    </w:p>
    <w:p w:rsidR="00B173FB" w:rsidRPr="0042752D" w:rsidRDefault="00295675" w:rsidP="00295675">
      <w:pPr>
        <w:widowControl/>
        <w:spacing w:before="60" w:after="60"/>
        <w:ind w:left="360"/>
      </w:pPr>
      <w:r w:rsidRPr="0042752D">
        <w:t>Reference g</w:t>
      </w:r>
      <w:r w:rsidR="007E48DA" w:rsidRPr="0042752D">
        <w:t xml:space="preserve">asoline:  </w:t>
      </w:r>
      <w:r w:rsidRPr="0042752D">
        <w:t>s</w:t>
      </w:r>
      <w:r w:rsidR="007E48DA" w:rsidRPr="0042752D">
        <w:t>ynthetic gasoline blend; reformulated gasoline</w:t>
      </w:r>
      <w:r w:rsidR="00FF0E87" w:rsidRPr="0042752D">
        <w:t>.</w:t>
      </w:r>
    </w:p>
    <w:p w:rsidR="00295675" w:rsidRPr="0042752D" w:rsidRDefault="00295675" w:rsidP="00295675">
      <w:pPr>
        <w:tabs>
          <w:tab w:val="left" w:pos="1800"/>
        </w:tabs>
        <w:spacing w:before="60" w:after="60"/>
        <w:ind w:left="360"/>
      </w:pPr>
      <w:r w:rsidRPr="0042752D">
        <w:t>2</w:t>
      </w:r>
      <w:proofErr w:type="gramStart"/>
      <w:r w:rsidRPr="0042752D">
        <w:t>,2,4</w:t>
      </w:r>
      <w:proofErr w:type="gramEnd"/>
      <w:r w:rsidRPr="0042752D">
        <w:noBreakHyphen/>
        <w:t xml:space="preserve">trimethylpentane:  </w:t>
      </w:r>
      <w:r w:rsidRPr="0042752D">
        <w:rPr>
          <w:bCs/>
        </w:rPr>
        <w:t xml:space="preserve">isooctane; </w:t>
      </w:r>
      <w:proofErr w:type="spellStart"/>
      <w:r w:rsidRPr="0042752D">
        <w:rPr>
          <w:bCs/>
        </w:rPr>
        <w:t>isobutyltrimethylmethane</w:t>
      </w:r>
      <w:proofErr w:type="spellEnd"/>
      <w:r w:rsidR="00DF20FE" w:rsidRPr="0042752D">
        <w:rPr>
          <w:bCs/>
        </w:rPr>
        <w:t>;</w:t>
      </w:r>
      <w:r w:rsidRPr="0042752D">
        <w:t xml:space="preserve"> </w:t>
      </w:r>
      <w:proofErr w:type="spellStart"/>
      <w:r w:rsidRPr="0042752D">
        <w:t>iso</w:t>
      </w:r>
      <w:proofErr w:type="spellEnd"/>
      <w:r w:rsidRPr="0042752D">
        <w:noBreakHyphen/>
        <w:t>octane.</w:t>
      </w:r>
    </w:p>
    <w:p w:rsidR="00295675" w:rsidRPr="0042752D" w:rsidRDefault="00295675" w:rsidP="00295675">
      <w:pPr>
        <w:spacing w:before="60" w:after="60"/>
        <w:ind w:left="360"/>
      </w:pPr>
      <w:proofErr w:type="gramStart"/>
      <w:r w:rsidRPr="0042752D">
        <w:rPr>
          <w:i/>
        </w:rPr>
        <w:t>n</w:t>
      </w:r>
      <w:r w:rsidRPr="0042752D">
        <w:t>-Heptane</w:t>
      </w:r>
      <w:proofErr w:type="gramEnd"/>
      <w:r w:rsidRPr="0042752D">
        <w:t xml:space="preserve">:  normal heptane; </w:t>
      </w:r>
      <w:proofErr w:type="spellStart"/>
      <w:r w:rsidRPr="0042752D">
        <w:t>dipropyl</w:t>
      </w:r>
      <w:proofErr w:type="spellEnd"/>
      <w:r w:rsidRPr="0042752D">
        <w:t xml:space="preserve"> methane; </w:t>
      </w:r>
      <w:proofErr w:type="spellStart"/>
      <w:r w:rsidRPr="0042752D">
        <w:t>heptyl</w:t>
      </w:r>
      <w:proofErr w:type="spellEnd"/>
      <w:r w:rsidRPr="0042752D">
        <w:t xml:space="preserve"> hydride; heptane.</w:t>
      </w:r>
    </w:p>
    <w:p w:rsidR="00295675" w:rsidRPr="0042752D" w:rsidRDefault="00295675" w:rsidP="00295675">
      <w:pPr>
        <w:tabs>
          <w:tab w:val="left" w:pos="1800"/>
        </w:tabs>
        <w:spacing w:before="60" w:after="120"/>
        <w:ind w:left="360"/>
      </w:pPr>
      <w:r w:rsidRPr="0042752D">
        <w:t>Ethanol: ethyl alcohol; ethyl hydrate; ethyl hydroxide; ethylic alcohol.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988"/>
        <w:gridCol w:w="1800"/>
        <w:gridCol w:w="1620"/>
        <w:gridCol w:w="2970"/>
      </w:tblGrid>
      <w:tr w:rsidR="007E48DA" w:rsidRPr="0042752D" w:rsidTr="00295675">
        <w:trPr>
          <w:trHeight w:val="576"/>
          <w:tblHeader/>
        </w:trPr>
        <w:tc>
          <w:tcPr>
            <w:tcW w:w="2988" w:type="dxa"/>
          </w:tcPr>
          <w:p w:rsidR="007E48DA" w:rsidRPr="0042752D" w:rsidRDefault="007E48DA" w:rsidP="00295675">
            <w:pPr>
              <w:keepNext/>
              <w:widowControl/>
              <w:jc w:val="left"/>
              <w:rPr>
                <w:b/>
              </w:rPr>
            </w:pPr>
            <w:bookmarkStart w:id="2" w:name="_Hlk304532434"/>
            <w:r w:rsidRPr="0042752D">
              <w:rPr>
                <w:b/>
              </w:rPr>
              <w:t>Components</w:t>
            </w:r>
          </w:p>
        </w:tc>
        <w:tc>
          <w:tcPr>
            <w:tcW w:w="1800" w:type="dxa"/>
          </w:tcPr>
          <w:p w:rsidR="007E48DA" w:rsidRPr="0042752D" w:rsidRDefault="007E48DA" w:rsidP="00295675">
            <w:pPr>
              <w:keepNext/>
              <w:widowControl/>
              <w:jc w:val="center"/>
              <w:rPr>
                <w:b/>
              </w:rPr>
            </w:pPr>
            <w:r w:rsidRPr="0042752D">
              <w:rPr>
                <w:b/>
              </w:rPr>
              <w:t>CAS Number</w:t>
            </w:r>
          </w:p>
        </w:tc>
        <w:tc>
          <w:tcPr>
            <w:tcW w:w="1620" w:type="dxa"/>
          </w:tcPr>
          <w:p w:rsidR="007E48DA" w:rsidRPr="0042752D" w:rsidRDefault="007E48DA" w:rsidP="00295675">
            <w:pPr>
              <w:keepNext/>
              <w:widowControl/>
              <w:jc w:val="center"/>
              <w:rPr>
                <w:b/>
              </w:rPr>
            </w:pPr>
            <w:r w:rsidRPr="0042752D">
              <w:rPr>
                <w:b/>
              </w:rPr>
              <w:t>EC Number</w:t>
            </w:r>
            <w:r w:rsidRPr="0042752D">
              <w:rPr>
                <w:b/>
              </w:rPr>
              <w:br/>
              <w:t>(EINECS)</w:t>
            </w:r>
          </w:p>
        </w:tc>
        <w:tc>
          <w:tcPr>
            <w:tcW w:w="2970" w:type="dxa"/>
          </w:tcPr>
          <w:p w:rsidR="007E48DA" w:rsidRPr="0042752D" w:rsidRDefault="007E48DA" w:rsidP="00295675">
            <w:pPr>
              <w:keepNext/>
              <w:widowControl/>
              <w:ind w:left="-108" w:right="-108"/>
              <w:jc w:val="center"/>
              <w:rPr>
                <w:b/>
              </w:rPr>
            </w:pPr>
            <w:r w:rsidRPr="0042752D">
              <w:rPr>
                <w:b/>
              </w:rPr>
              <w:t xml:space="preserve">Nominal </w:t>
            </w:r>
            <w:r w:rsidR="009146EA" w:rsidRPr="0042752D">
              <w:rPr>
                <w:b/>
              </w:rPr>
              <w:t>Volume</w:t>
            </w:r>
            <w:r w:rsidRPr="0042752D">
              <w:rPr>
                <w:b/>
              </w:rPr>
              <w:t xml:space="preserve"> </w:t>
            </w:r>
            <w:proofErr w:type="gramStart"/>
            <w:r w:rsidRPr="0042752D">
              <w:rPr>
                <w:b/>
              </w:rPr>
              <w:t>Concentration</w:t>
            </w:r>
            <w:proofErr w:type="gramEnd"/>
            <w:r w:rsidRPr="0042752D">
              <w:rPr>
                <w:b/>
              </w:rPr>
              <w:br/>
              <w:t>(%)</w:t>
            </w:r>
          </w:p>
        </w:tc>
      </w:tr>
      <w:tr w:rsidR="007E48DA" w:rsidRPr="0042752D" w:rsidTr="00295675">
        <w:tc>
          <w:tcPr>
            <w:tcW w:w="2988" w:type="dxa"/>
          </w:tcPr>
          <w:p w:rsidR="007E48DA" w:rsidRPr="0042752D" w:rsidRDefault="009146EA" w:rsidP="00295675">
            <w:pPr>
              <w:keepNext/>
              <w:widowControl/>
              <w:jc w:val="left"/>
            </w:pPr>
            <w:r w:rsidRPr="0042752D">
              <w:t xml:space="preserve">Reference fuel </w:t>
            </w:r>
            <w:r w:rsidR="00295675" w:rsidRPr="0042752D">
              <w:t>g</w:t>
            </w:r>
            <w:r w:rsidR="007E48DA" w:rsidRPr="0042752D">
              <w:t>asoline</w:t>
            </w:r>
          </w:p>
        </w:tc>
        <w:tc>
          <w:tcPr>
            <w:tcW w:w="1800" w:type="dxa"/>
          </w:tcPr>
          <w:p w:rsidR="007E48DA" w:rsidRPr="0042752D" w:rsidRDefault="007E48DA" w:rsidP="0042752D">
            <w:pPr>
              <w:keepNext/>
              <w:widowControl/>
              <w:tabs>
                <w:tab w:val="right" w:pos="1242"/>
              </w:tabs>
            </w:pPr>
            <w:r w:rsidRPr="0042752D">
              <w:tab/>
              <w:t>8006</w:t>
            </w:r>
            <w:r w:rsidR="00343DF9" w:rsidRPr="0042752D">
              <w:noBreakHyphen/>
            </w:r>
            <w:r w:rsidRPr="0042752D">
              <w:t>61</w:t>
            </w:r>
            <w:r w:rsidR="00343DF9" w:rsidRPr="0042752D">
              <w:noBreakHyphen/>
            </w:r>
            <w:r w:rsidRPr="0042752D">
              <w:t>9</w:t>
            </w:r>
          </w:p>
        </w:tc>
        <w:tc>
          <w:tcPr>
            <w:tcW w:w="1620" w:type="dxa"/>
          </w:tcPr>
          <w:p w:rsidR="007E48DA" w:rsidRPr="0042752D" w:rsidRDefault="007E48DA" w:rsidP="00295675">
            <w:pPr>
              <w:keepNext/>
              <w:widowControl/>
              <w:jc w:val="center"/>
            </w:pPr>
            <w:r w:rsidRPr="0042752D">
              <w:t>232</w:t>
            </w:r>
            <w:r w:rsidR="00343DF9" w:rsidRPr="0042752D">
              <w:noBreakHyphen/>
            </w:r>
            <w:r w:rsidRPr="0042752D">
              <w:t>349</w:t>
            </w:r>
            <w:r w:rsidR="00343DF9" w:rsidRPr="0042752D">
              <w:noBreakHyphen/>
            </w:r>
            <w:r w:rsidRPr="0042752D">
              <w:t>1</w:t>
            </w:r>
          </w:p>
        </w:tc>
        <w:tc>
          <w:tcPr>
            <w:tcW w:w="2970" w:type="dxa"/>
            <w:vAlign w:val="center"/>
          </w:tcPr>
          <w:p w:rsidR="007E48DA" w:rsidRPr="0042752D" w:rsidDel="00B869ED" w:rsidRDefault="009146EA" w:rsidP="00295675">
            <w:pPr>
              <w:keepNext/>
              <w:widowControl/>
              <w:tabs>
                <w:tab w:val="decimal" w:pos="1422"/>
              </w:tabs>
              <w:jc w:val="left"/>
            </w:pPr>
            <w:r w:rsidRPr="0042752D">
              <w:t>90</w:t>
            </w:r>
          </w:p>
        </w:tc>
      </w:tr>
      <w:tr w:rsidR="009146EA" w:rsidRPr="0042752D" w:rsidTr="00295675">
        <w:tc>
          <w:tcPr>
            <w:tcW w:w="2988" w:type="dxa"/>
          </w:tcPr>
          <w:p w:rsidR="009146EA" w:rsidRPr="0042752D" w:rsidRDefault="00295675" w:rsidP="00295675">
            <w:pPr>
              <w:keepNext/>
              <w:widowControl/>
              <w:jc w:val="left"/>
            </w:pPr>
            <w:r w:rsidRPr="0042752D">
              <w:t>Ethanol</w:t>
            </w:r>
          </w:p>
        </w:tc>
        <w:tc>
          <w:tcPr>
            <w:tcW w:w="1800" w:type="dxa"/>
            <w:vAlign w:val="bottom"/>
          </w:tcPr>
          <w:p w:rsidR="009146EA" w:rsidRPr="0042752D" w:rsidRDefault="009146EA" w:rsidP="0042752D">
            <w:pPr>
              <w:keepNext/>
              <w:tabs>
                <w:tab w:val="right" w:pos="1242"/>
              </w:tabs>
              <w:jc w:val="left"/>
              <w:rPr>
                <w:bCs/>
              </w:rPr>
            </w:pPr>
            <w:r w:rsidRPr="0042752D">
              <w:rPr>
                <w:bCs/>
              </w:rPr>
              <w:tab/>
              <w:t>64-17-5</w:t>
            </w:r>
          </w:p>
        </w:tc>
        <w:tc>
          <w:tcPr>
            <w:tcW w:w="1620" w:type="dxa"/>
            <w:vAlign w:val="bottom"/>
          </w:tcPr>
          <w:p w:rsidR="009146EA" w:rsidRPr="0042752D" w:rsidRDefault="009146EA" w:rsidP="00295675">
            <w:pPr>
              <w:keepNext/>
              <w:jc w:val="center"/>
              <w:rPr>
                <w:bCs/>
              </w:rPr>
            </w:pPr>
            <w:r w:rsidRPr="0042752D">
              <w:rPr>
                <w:bCs/>
              </w:rPr>
              <w:t>200-578-6</w:t>
            </w:r>
          </w:p>
        </w:tc>
        <w:tc>
          <w:tcPr>
            <w:tcW w:w="2970" w:type="dxa"/>
            <w:vAlign w:val="bottom"/>
          </w:tcPr>
          <w:p w:rsidR="009146EA" w:rsidRPr="0042752D" w:rsidRDefault="009146EA" w:rsidP="00295675">
            <w:pPr>
              <w:keepNext/>
              <w:tabs>
                <w:tab w:val="decimal" w:pos="1422"/>
              </w:tabs>
              <w:jc w:val="left"/>
              <w:rPr>
                <w:bCs/>
              </w:rPr>
            </w:pPr>
            <w:r w:rsidRPr="0042752D">
              <w:rPr>
                <w:bCs/>
              </w:rPr>
              <w:t>10</w:t>
            </w:r>
          </w:p>
        </w:tc>
      </w:tr>
      <w:tr w:rsidR="007E48DA" w:rsidRPr="0042752D" w:rsidTr="00295675">
        <w:trPr>
          <w:trHeight w:val="288"/>
        </w:trPr>
        <w:tc>
          <w:tcPr>
            <w:tcW w:w="9378" w:type="dxa"/>
            <w:gridSpan w:val="4"/>
            <w:vAlign w:val="center"/>
          </w:tcPr>
          <w:p w:rsidR="007E48DA" w:rsidRPr="0042752D" w:rsidRDefault="007E48DA" w:rsidP="0042752D">
            <w:pPr>
              <w:keepNext/>
              <w:widowControl/>
              <w:tabs>
                <w:tab w:val="right" w:pos="1242"/>
                <w:tab w:val="decimal" w:pos="1422"/>
              </w:tabs>
              <w:rPr>
                <w:i/>
              </w:rPr>
            </w:pPr>
            <w:r w:rsidRPr="0042752D">
              <w:rPr>
                <w:i/>
              </w:rPr>
              <w:t>Individual Components of Re</w:t>
            </w:r>
            <w:r w:rsidR="009146EA" w:rsidRPr="0042752D">
              <w:rPr>
                <w:i/>
              </w:rPr>
              <w:t xml:space="preserve">ference </w:t>
            </w:r>
            <w:r w:rsidRPr="0042752D">
              <w:rPr>
                <w:i/>
              </w:rPr>
              <w:t>Gasoline in SRM </w:t>
            </w:r>
            <w:r w:rsidR="009146EA" w:rsidRPr="0042752D">
              <w:rPr>
                <w:i/>
              </w:rPr>
              <w:t>1838</w:t>
            </w:r>
          </w:p>
        </w:tc>
      </w:tr>
      <w:tr w:rsidR="009146EA" w:rsidRPr="0042752D" w:rsidTr="00295675">
        <w:tc>
          <w:tcPr>
            <w:tcW w:w="2988" w:type="dxa"/>
            <w:vAlign w:val="bottom"/>
          </w:tcPr>
          <w:p w:rsidR="009146EA" w:rsidRPr="0042752D" w:rsidRDefault="00295675" w:rsidP="0060367F">
            <w:pPr>
              <w:keepNext/>
              <w:ind w:left="360"/>
              <w:rPr>
                <w:bCs/>
              </w:rPr>
            </w:pPr>
            <w:r w:rsidRPr="0042752D">
              <w:t>2,2,4</w:t>
            </w:r>
            <w:r w:rsidRPr="0042752D">
              <w:noBreakHyphen/>
            </w:r>
            <w:r w:rsidR="0060367F" w:rsidRPr="0042752D">
              <w:t>T</w:t>
            </w:r>
            <w:r w:rsidRPr="0042752D">
              <w:t>rimethylpentane</w:t>
            </w:r>
          </w:p>
        </w:tc>
        <w:tc>
          <w:tcPr>
            <w:tcW w:w="1800" w:type="dxa"/>
            <w:vAlign w:val="bottom"/>
          </w:tcPr>
          <w:p w:rsidR="009146EA" w:rsidRPr="0042752D" w:rsidRDefault="007A1CF3" w:rsidP="0042752D">
            <w:pPr>
              <w:keepNext/>
              <w:tabs>
                <w:tab w:val="right" w:pos="1242"/>
              </w:tabs>
              <w:rPr>
                <w:bCs/>
              </w:rPr>
            </w:pPr>
            <w:r w:rsidRPr="0042752D">
              <w:rPr>
                <w:bCs/>
              </w:rPr>
              <w:tab/>
            </w:r>
            <w:r w:rsidR="009146EA" w:rsidRPr="0042752D">
              <w:rPr>
                <w:bCs/>
              </w:rPr>
              <w:t>540-84-1</w:t>
            </w:r>
          </w:p>
        </w:tc>
        <w:tc>
          <w:tcPr>
            <w:tcW w:w="1620" w:type="dxa"/>
            <w:vAlign w:val="bottom"/>
          </w:tcPr>
          <w:p w:rsidR="009146EA" w:rsidRPr="0042752D" w:rsidRDefault="009146EA" w:rsidP="00295675">
            <w:pPr>
              <w:keepNext/>
              <w:jc w:val="center"/>
              <w:rPr>
                <w:bCs/>
              </w:rPr>
            </w:pPr>
            <w:r w:rsidRPr="0042752D">
              <w:rPr>
                <w:bCs/>
              </w:rPr>
              <w:t>208-759-1</w:t>
            </w:r>
          </w:p>
        </w:tc>
        <w:tc>
          <w:tcPr>
            <w:tcW w:w="2970" w:type="dxa"/>
            <w:vAlign w:val="bottom"/>
          </w:tcPr>
          <w:p w:rsidR="009146EA" w:rsidRPr="0042752D" w:rsidRDefault="009B2C35" w:rsidP="00295675">
            <w:pPr>
              <w:keepNext/>
              <w:tabs>
                <w:tab w:val="decimal" w:pos="1422"/>
              </w:tabs>
              <w:jc w:val="left"/>
              <w:rPr>
                <w:bCs/>
              </w:rPr>
            </w:pPr>
            <w:r w:rsidRPr="0042752D">
              <w:rPr>
                <w:bCs/>
              </w:rPr>
              <w:t>82</w:t>
            </w:r>
          </w:p>
        </w:tc>
      </w:tr>
      <w:tr w:rsidR="009146EA" w:rsidRPr="0042752D" w:rsidTr="00295675">
        <w:tc>
          <w:tcPr>
            <w:tcW w:w="2988" w:type="dxa"/>
            <w:vAlign w:val="bottom"/>
          </w:tcPr>
          <w:p w:rsidR="009146EA" w:rsidRPr="0042752D" w:rsidRDefault="009146EA" w:rsidP="009146EA">
            <w:pPr>
              <w:ind w:left="360"/>
            </w:pPr>
            <w:r w:rsidRPr="0042752D">
              <w:rPr>
                <w:i/>
              </w:rPr>
              <w:t>n</w:t>
            </w:r>
            <w:r w:rsidRPr="0042752D">
              <w:t>-Heptane</w:t>
            </w:r>
          </w:p>
        </w:tc>
        <w:tc>
          <w:tcPr>
            <w:tcW w:w="1800" w:type="dxa"/>
            <w:vAlign w:val="bottom"/>
          </w:tcPr>
          <w:p w:rsidR="009146EA" w:rsidRPr="0042752D" w:rsidRDefault="007A1CF3" w:rsidP="0042752D">
            <w:pPr>
              <w:tabs>
                <w:tab w:val="right" w:pos="1242"/>
              </w:tabs>
              <w:rPr>
                <w:bCs/>
              </w:rPr>
            </w:pPr>
            <w:r w:rsidRPr="0042752D">
              <w:rPr>
                <w:bCs/>
              </w:rPr>
              <w:tab/>
            </w:r>
            <w:r w:rsidR="009146EA" w:rsidRPr="0042752D">
              <w:rPr>
                <w:bCs/>
              </w:rPr>
              <w:t>142-82-5</w:t>
            </w:r>
          </w:p>
        </w:tc>
        <w:tc>
          <w:tcPr>
            <w:tcW w:w="1620" w:type="dxa"/>
            <w:vAlign w:val="bottom"/>
          </w:tcPr>
          <w:p w:rsidR="009146EA" w:rsidRPr="0042752D" w:rsidRDefault="009146EA" w:rsidP="009146EA">
            <w:pPr>
              <w:jc w:val="center"/>
              <w:rPr>
                <w:bCs/>
              </w:rPr>
            </w:pPr>
            <w:r w:rsidRPr="0042752D">
              <w:rPr>
                <w:bCs/>
              </w:rPr>
              <w:t>205-563-8</w:t>
            </w:r>
          </w:p>
        </w:tc>
        <w:tc>
          <w:tcPr>
            <w:tcW w:w="2970" w:type="dxa"/>
            <w:vAlign w:val="bottom"/>
          </w:tcPr>
          <w:p w:rsidR="009146EA" w:rsidRPr="0042752D" w:rsidRDefault="009B2C35" w:rsidP="00295675">
            <w:pPr>
              <w:tabs>
                <w:tab w:val="decimal" w:pos="1422"/>
              </w:tabs>
              <w:jc w:val="left"/>
              <w:rPr>
                <w:bCs/>
              </w:rPr>
            </w:pPr>
            <w:r w:rsidRPr="0042752D">
              <w:rPr>
                <w:bCs/>
              </w:rPr>
              <w:t>8</w:t>
            </w:r>
          </w:p>
        </w:tc>
      </w:tr>
      <w:bookmarkEnd w:id="2"/>
    </w:tbl>
    <w:p w:rsidR="00492783" w:rsidRPr="0042752D" w:rsidRDefault="00492783" w:rsidP="008A79BB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B173FB" w:rsidRPr="0042752D" w:rsidTr="00B173FB">
        <w:trPr>
          <w:trHeight w:hRule="exact" w:val="360"/>
        </w:trPr>
        <w:tc>
          <w:tcPr>
            <w:tcW w:w="9576" w:type="dxa"/>
            <w:vAlign w:val="center"/>
          </w:tcPr>
          <w:p w:rsidR="00B173FB" w:rsidRPr="0042752D" w:rsidRDefault="00E85FA9" w:rsidP="008A79BB">
            <w:pPr>
              <w:widowControl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 xml:space="preserve">4. </w:t>
            </w:r>
            <w:r w:rsidR="002F6209" w:rsidRPr="0042752D">
              <w:rPr>
                <w:b/>
                <w:smallCaps/>
                <w:sz w:val="24"/>
                <w:szCs w:val="24"/>
              </w:rPr>
              <w:t xml:space="preserve"> </w:t>
            </w:r>
            <w:r w:rsidRPr="0042752D">
              <w:rPr>
                <w:b/>
                <w:smallCaps/>
                <w:sz w:val="24"/>
                <w:szCs w:val="24"/>
              </w:rPr>
              <w:t>F</w:t>
            </w:r>
            <w:r w:rsidR="002F6209" w:rsidRPr="0042752D">
              <w:rPr>
                <w:b/>
                <w:smallCaps/>
                <w:sz w:val="24"/>
                <w:szCs w:val="24"/>
              </w:rPr>
              <w:t xml:space="preserve">irst </w:t>
            </w:r>
            <w:r w:rsidRPr="0042752D">
              <w:rPr>
                <w:b/>
                <w:smallCaps/>
                <w:sz w:val="24"/>
                <w:szCs w:val="24"/>
              </w:rPr>
              <w:t>A</w:t>
            </w:r>
            <w:r w:rsidR="002F6209" w:rsidRPr="0042752D">
              <w:rPr>
                <w:b/>
                <w:smallCaps/>
                <w:sz w:val="24"/>
                <w:szCs w:val="24"/>
              </w:rPr>
              <w:t>id</w:t>
            </w:r>
            <w:r w:rsidRPr="0042752D">
              <w:rPr>
                <w:b/>
                <w:smallCaps/>
                <w:sz w:val="24"/>
                <w:szCs w:val="24"/>
              </w:rPr>
              <w:t xml:space="preserve"> M</w:t>
            </w:r>
            <w:r w:rsidR="002F6209" w:rsidRPr="0042752D">
              <w:rPr>
                <w:b/>
                <w:smallCaps/>
                <w:sz w:val="24"/>
                <w:szCs w:val="24"/>
              </w:rPr>
              <w:t>easures</w:t>
            </w:r>
          </w:p>
        </w:tc>
      </w:tr>
    </w:tbl>
    <w:p w:rsidR="00C508A0" w:rsidRPr="0042752D" w:rsidRDefault="00BB0995" w:rsidP="008A79BB">
      <w:pPr>
        <w:widowControl/>
        <w:spacing w:before="120"/>
        <w:rPr>
          <w:b/>
        </w:rPr>
      </w:pPr>
      <w:r w:rsidRPr="0042752D">
        <w:rPr>
          <w:b/>
        </w:rPr>
        <w:t>Description of First</w:t>
      </w:r>
      <w:r w:rsidR="00C508A0" w:rsidRPr="0042752D">
        <w:rPr>
          <w:b/>
        </w:rPr>
        <w:t xml:space="preserve"> Aid Measures</w:t>
      </w:r>
      <w:r w:rsidRPr="0042752D">
        <w:rPr>
          <w:b/>
        </w:rPr>
        <w:t xml:space="preserve"> </w:t>
      </w:r>
    </w:p>
    <w:p w:rsidR="00C508A0" w:rsidRPr="0042752D" w:rsidRDefault="00BF5DD9" w:rsidP="008A79BB">
      <w:pPr>
        <w:widowControl/>
        <w:spacing w:before="120"/>
        <w:ind w:left="360"/>
      </w:pPr>
      <w:r w:rsidRPr="0042752D">
        <w:rPr>
          <w:b/>
        </w:rPr>
        <w:t>Inhalation:</w:t>
      </w:r>
      <w:r w:rsidRPr="0042752D">
        <w:t xml:space="preserve"> </w:t>
      </w:r>
      <w:r w:rsidR="00795575" w:rsidRPr="0042752D">
        <w:t xml:space="preserve"> If adverse effects occur, remove to well</w:t>
      </w:r>
      <w:r w:rsidR="00343DF9" w:rsidRPr="0042752D">
        <w:noBreakHyphen/>
      </w:r>
      <w:r w:rsidR="00795575" w:rsidRPr="0042752D">
        <w:t xml:space="preserve">ventilated (uncontaminated) area.  If breathing is difficult, qualified personnel may administer oxygen.  If not breathing, </w:t>
      </w:r>
      <w:r w:rsidR="00492783" w:rsidRPr="0042752D">
        <w:t>qualified</w:t>
      </w:r>
      <w:r w:rsidR="00795575" w:rsidRPr="0042752D">
        <w:t xml:space="preserve"> personnel should give artificial respiration.  Seek immediate medical attention. </w:t>
      </w:r>
    </w:p>
    <w:p w:rsidR="00C508A0" w:rsidRPr="0042752D" w:rsidRDefault="00BF5DD9" w:rsidP="008A79BB">
      <w:pPr>
        <w:widowControl/>
        <w:spacing w:before="120"/>
        <w:ind w:left="360"/>
      </w:pPr>
      <w:r w:rsidRPr="0042752D">
        <w:rPr>
          <w:b/>
        </w:rPr>
        <w:t>Skin Contact:</w:t>
      </w:r>
      <w:r w:rsidRPr="0042752D">
        <w:t xml:space="preserve"> </w:t>
      </w:r>
      <w:r w:rsidR="00795575" w:rsidRPr="0042752D">
        <w:t xml:space="preserve"> </w:t>
      </w:r>
      <w:r w:rsidR="00944226" w:rsidRPr="0042752D">
        <w:t xml:space="preserve">Rinse affected skin with water for at least 15 minutes, </w:t>
      </w:r>
      <w:proofErr w:type="gramStart"/>
      <w:r w:rsidR="00944226" w:rsidRPr="0042752D">
        <w:t>then</w:t>
      </w:r>
      <w:proofErr w:type="gramEnd"/>
      <w:r w:rsidR="00944226" w:rsidRPr="0042752D">
        <w:t xml:space="preserve"> wash thoroughly with soap or mild detergent and water.  If skin irritation persists, seek medical aid and bring the container or label.</w:t>
      </w:r>
    </w:p>
    <w:p w:rsidR="00C508A0" w:rsidRPr="0042752D" w:rsidRDefault="00BF5DD9" w:rsidP="008A79BB">
      <w:pPr>
        <w:widowControl/>
        <w:spacing w:before="120"/>
        <w:ind w:left="360"/>
      </w:pPr>
      <w:r w:rsidRPr="0042752D">
        <w:rPr>
          <w:b/>
        </w:rPr>
        <w:lastRenderedPageBreak/>
        <w:t>Eye Contact:</w:t>
      </w:r>
      <w:r w:rsidR="00795575" w:rsidRPr="0042752D">
        <w:t xml:space="preserve">  Immediately flush eyes, including under the eyelids, with copious amounts of water for at least 15 minutes.  Seek immediate medical attention.</w:t>
      </w:r>
    </w:p>
    <w:p w:rsidR="00E24579" w:rsidRPr="0042752D" w:rsidRDefault="00BF5DD9" w:rsidP="008A79BB">
      <w:pPr>
        <w:widowControl/>
        <w:spacing w:before="120"/>
        <w:ind w:left="360"/>
      </w:pPr>
      <w:r w:rsidRPr="0042752D">
        <w:rPr>
          <w:b/>
        </w:rPr>
        <w:t>Ingestion:</w:t>
      </w:r>
      <w:r w:rsidR="00795575" w:rsidRPr="0042752D">
        <w:t xml:space="preserve">  </w:t>
      </w:r>
      <w:r w:rsidR="007E48DA" w:rsidRPr="0042752D">
        <w:t>Contact local poison control immediately; if vomiting occurs, keep head lower than hips to prevent aspiration.  If unconscious, turn head to side; get medical attention immediately</w:t>
      </w:r>
      <w:r w:rsidR="00795575" w:rsidRPr="0042752D">
        <w:t>.</w:t>
      </w:r>
    </w:p>
    <w:p w:rsidR="009D3B06" w:rsidRPr="0042752D" w:rsidRDefault="002D63F4" w:rsidP="008A79BB">
      <w:pPr>
        <w:widowControl/>
        <w:spacing w:before="120"/>
      </w:pPr>
      <w:r w:rsidRPr="0042752D">
        <w:rPr>
          <w:b/>
        </w:rPr>
        <w:t xml:space="preserve">Most Important Symptoms/Effects, </w:t>
      </w:r>
      <w:r w:rsidR="00FC2284" w:rsidRPr="0042752D">
        <w:rPr>
          <w:b/>
        </w:rPr>
        <w:t>A</w:t>
      </w:r>
      <w:r w:rsidRPr="0042752D">
        <w:rPr>
          <w:b/>
        </w:rPr>
        <w:t xml:space="preserve">cute and </w:t>
      </w:r>
      <w:r w:rsidR="00FC2284" w:rsidRPr="0042752D">
        <w:rPr>
          <w:b/>
        </w:rPr>
        <w:t>D</w:t>
      </w:r>
      <w:r w:rsidRPr="0042752D">
        <w:rPr>
          <w:b/>
        </w:rPr>
        <w:t>elayed</w:t>
      </w:r>
      <w:r w:rsidR="007E48DA" w:rsidRPr="0042752D">
        <w:rPr>
          <w:b/>
        </w:rPr>
        <w:t>:</w:t>
      </w:r>
      <w:r w:rsidR="007E48DA" w:rsidRPr="0042752D">
        <w:t xml:space="preserve">  </w:t>
      </w:r>
      <w:r w:rsidR="00775484" w:rsidRPr="0042752D">
        <w:t xml:space="preserve">Potential </w:t>
      </w:r>
      <w:r w:rsidR="007E48DA" w:rsidRPr="0042752D">
        <w:t>aspiration hazard, blood damage, liver damage, central nervous system depression, cancer hazard (in humans).</w:t>
      </w:r>
    </w:p>
    <w:p w:rsidR="002D63F4" w:rsidRPr="0042752D" w:rsidRDefault="002D63F4" w:rsidP="008A79BB">
      <w:pPr>
        <w:widowControl/>
        <w:spacing w:before="120" w:after="120"/>
      </w:pPr>
      <w:r w:rsidRPr="0042752D">
        <w:rPr>
          <w:b/>
        </w:rPr>
        <w:t>Indication of any immediate medical attention and special treatment needed, if necessary</w:t>
      </w:r>
      <w:r w:rsidR="004521E9" w:rsidRPr="0042752D">
        <w:rPr>
          <w:b/>
        </w:rPr>
        <w:t>:</w:t>
      </w:r>
      <w:r w:rsidR="004521E9" w:rsidRPr="0042752D">
        <w:t xml:space="preserve">  </w:t>
      </w:r>
      <w:r w:rsidR="0028318C" w:rsidRPr="0042752D"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1D7FE4" w:rsidRPr="0042752D" w:rsidTr="002F6209">
        <w:trPr>
          <w:trHeight w:hRule="exact" w:val="360"/>
        </w:trPr>
        <w:tc>
          <w:tcPr>
            <w:tcW w:w="9576" w:type="dxa"/>
            <w:vAlign w:val="center"/>
          </w:tcPr>
          <w:p w:rsidR="001D7FE4" w:rsidRPr="0042752D" w:rsidRDefault="001D7FE4" w:rsidP="005C665A">
            <w:pPr>
              <w:keepNext/>
              <w:widowControl/>
              <w:jc w:val="left"/>
              <w:rPr>
                <w:b/>
                <w:sz w:val="24"/>
                <w:szCs w:val="24"/>
              </w:rPr>
            </w:pPr>
            <w:r w:rsidRPr="0042752D">
              <w:rPr>
                <w:b/>
                <w:sz w:val="24"/>
                <w:szCs w:val="24"/>
              </w:rPr>
              <w:t xml:space="preserve">5. </w:t>
            </w:r>
            <w:r w:rsidR="002F6209" w:rsidRPr="0042752D">
              <w:rPr>
                <w:b/>
                <w:sz w:val="24"/>
                <w:szCs w:val="24"/>
              </w:rPr>
              <w:t xml:space="preserve"> </w:t>
            </w:r>
            <w:r w:rsidRPr="0042752D">
              <w:rPr>
                <w:b/>
                <w:sz w:val="24"/>
                <w:szCs w:val="24"/>
              </w:rPr>
              <w:t>F</w:t>
            </w:r>
            <w:r w:rsidR="002F6209" w:rsidRPr="0042752D">
              <w:rPr>
                <w:b/>
                <w:sz w:val="24"/>
                <w:szCs w:val="24"/>
              </w:rPr>
              <w:t>ire Fighting Measures</w:t>
            </w:r>
          </w:p>
        </w:tc>
      </w:tr>
    </w:tbl>
    <w:p w:rsidR="001248AA" w:rsidRPr="0042752D" w:rsidRDefault="001248AA" w:rsidP="008A79BB">
      <w:pPr>
        <w:widowControl/>
        <w:spacing w:before="120"/>
      </w:pPr>
      <w:r w:rsidRPr="0042752D">
        <w:rPr>
          <w:b/>
        </w:rPr>
        <w:t>Fire and Explosion Hazards:</w:t>
      </w:r>
      <w:r w:rsidR="00FC2284" w:rsidRPr="0042752D">
        <w:t xml:space="preserve">  </w:t>
      </w:r>
      <w:r w:rsidR="008A5F10" w:rsidRPr="0042752D">
        <w:t>Severe</w:t>
      </w:r>
      <w:r w:rsidR="0076501C" w:rsidRPr="0042752D">
        <w:t xml:space="preserve"> </w:t>
      </w:r>
      <w:r w:rsidR="00FC2284" w:rsidRPr="0042752D">
        <w:t>fire hazard.</w:t>
      </w:r>
      <w:r w:rsidR="0076501C" w:rsidRPr="0042752D">
        <w:t xml:space="preserve">  Vapor/air mixtures are explosive above the flash point.  </w:t>
      </w:r>
      <w:r w:rsidR="00B07DA6" w:rsidRPr="0042752D">
        <w:t xml:space="preserve">Vapors or gases may ignite at distant ignition sources and flash back.  </w:t>
      </w:r>
      <w:r w:rsidR="0076501C" w:rsidRPr="0042752D">
        <w:t>See Section 9, “Physical and Chemical Properties” for flammability properties.</w:t>
      </w:r>
    </w:p>
    <w:p w:rsidR="006251CA" w:rsidRPr="0042752D" w:rsidRDefault="00676966" w:rsidP="008A79BB">
      <w:pPr>
        <w:widowControl/>
        <w:spacing w:before="120"/>
        <w:rPr>
          <w:b/>
        </w:rPr>
      </w:pPr>
      <w:r w:rsidRPr="0042752D">
        <w:rPr>
          <w:b/>
        </w:rPr>
        <w:t>Extinguishing Media</w:t>
      </w:r>
    </w:p>
    <w:p w:rsidR="00E93DD1" w:rsidRPr="0042752D" w:rsidRDefault="00E93DD1" w:rsidP="008A79BB">
      <w:pPr>
        <w:widowControl/>
      </w:pPr>
      <w:r w:rsidRPr="0042752D">
        <w:tab/>
      </w:r>
      <w:r w:rsidR="0028318C" w:rsidRPr="0042752D">
        <w:t>Suitable:</w:t>
      </w:r>
      <w:r w:rsidR="00FC2284" w:rsidRPr="0042752D">
        <w:t xml:space="preserve">  </w:t>
      </w:r>
      <w:r w:rsidR="0076501C" w:rsidRPr="0042752D">
        <w:t>Regular dry chemical, ca</w:t>
      </w:r>
      <w:r w:rsidR="009721CD" w:rsidRPr="0042752D">
        <w:t>r</w:t>
      </w:r>
      <w:r w:rsidR="0076501C" w:rsidRPr="0042752D">
        <w:t xml:space="preserve">bon dioxide, water, or </w:t>
      </w:r>
      <w:r w:rsidR="00B07DA6" w:rsidRPr="0042752D">
        <w:t>alcohol</w:t>
      </w:r>
      <w:r w:rsidR="00343DF9" w:rsidRPr="0042752D">
        <w:noBreakHyphen/>
      </w:r>
      <w:r w:rsidR="00B07DA6" w:rsidRPr="0042752D">
        <w:t>resistant</w:t>
      </w:r>
      <w:r w:rsidR="0076501C" w:rsidRPr="0042752D">
        <w:t xml:space="preserve"> foam</w:t>
      </w:r>
      <w:r w:rsidR="00FC2284" w:rsidRPr="0042752D">
        <w:t>.</w:t>
      </w:r>
    </w:p>
    <w:p w:rsidR="00E93DD1" w:rsidRPr="0042752D" w:rsidRDefault="0028318C" w:rsidP="008A79BB">
      <w:pPr>
        <w:widowControl/>
      </w:pPr>
      <w:r w:rsidRPr="0042752D">
        <w:tab/>
        <w:t>Unsuitable:</w:t>
      </w:r>
      <w:r w:rsidR="00FC2284" w:rsidRPr="0042752D">
        <w:t xml:space="preserve">  </w:t>
      </w:r>
      <w:r w:rsidR="008A5F10" w:rsidRPr="0042752D">
        <w:t>None</w:t>
      </w:r>
      <w:r w:rsidR="00B07DA6" w:rsidRPr="0042752D">
        <w:t xml:space="preserve"> listed.</w:t>
      </w:r>
    </w:p>
    <w:p w:rsidR="00E24579" w:rsidRPr="0042752D" w:rsidRDefault="00676966" w:rsidP="008A79BB">
      <w:pPr>
        <w:widowControl/>
        <w:spacing w:before="120"/>
      </w:pPr>
      <w:r w:rsidRPr="0042752D">
        <w:rPr>
          <w:b/>
        </w:rPr>
        <w:t>Specific Hazards Arising from the Chemical</w:t>
      </w:r>
      <w:r w:rsidRPr="0042752D">
        <w:t>:</w:t>
      </w:r>
      <w:r w:rsidR="0028318C" w:rsidRPr="0042752D">
        <w:t xml:space="preserve">  </w:t>
      </w:r>
      <w:r w:rsidR="00944226" w:rsidRPr="0042752D">
        <w:t>Not applicable.</w:t>
      </w:r>
    </w:p>
    <w:p w:rsidR="006D10B0" w:rsidRPr="0042752D" w:rsidRDefault="00F057E8" w:rsidP="008A79BB">
      <w:pPr>
        <w:widowControl/>
        <w:spacing w:before="120"/>
      </w:pPr>
      <w:r w:rsidRPr="0042752D">
        <w:rPr>
          <w:b/>
        </w:rPr>
        <w:t xml:space="preserve">Special Protective Equipment and Precautions for </w:t>
      </w:r>
      <w:r w:rsidR="00BF5DD9" w:rsidRPr="0042752D">
        <w:rPr>
          <w:b/>
        </w:rPr>
        <w:t>Fire</w:t>
      </w:r>
      <w:r w:rsidR="00343DF9" w:rsidRPr="0042752D">
        <w:rPr>
          <w:b/>
        </w:rPr>
        <w:noBreakHyphen/>
      </w:r>
      <w:r w:rsidRPr="0042752D">
        <w:rPr>
          <w:b/>
        </w:rPr>
        <w:t>Fighters</w:t>
      </w:r>
      <w:r w:rsidR="00BF5DD9" w:rsidRPr="0042752D">
        <w:rPr>
          <w:b/>
        </w:rPr>
        <w:t>:</w:t>
      </w:r>
      <w:r w:rsidR="006D10B0" w:rsidRPr="0042752D">
        <w:t xml:space="preserve"> </w:t>
      </w:r>
      <w:r w:rsidR="00B84C4C" w:rsidRPr="0042752D">
        <w:t xml:space="preserve"> </w:t>
      </w:r>
      <w:r w:rsidR="006D10B0" w:rsidRPr="0042752D">
        <w:t>Move c</w:t>
      </w:r>
      <w:r w:rsidR="00944226" w:rsidRPr="0042752D">
        <w:t>ontainer</w:t>
      </w:r>
      <w:r w:rsidR="006D10B0" w:rsidRPr="0042752D">
        <w:t xml:space="preserve"> from fire area if it can be done without personal risk.  Avoid inhalation of material or combustion by</w:t>
      </w:r>
      <w:r w:rsidR="00343DF9" w:rsidRPr="0042752D">
        <w:noBreakHyphen/>
      </w:r>
      <w:r w:rsidR="006D10B0" w:rsidRPr="0042752D">
        <w:t xml:space="preserve">products.  </w:t>
      </w:r>
      <w:proofErr w:type="gramStart"/>
      <w:r w:rsidR="006D10B0" w:rsidRPr="0042752D">
        <w:t>Wear full protective clothing and NIOSH</w:t>
      </w:r>
      <w:r w:rsidR="00343DF9" w:rsidRPr="0042752D">
        <w:noBreakHyphen/>
      </w:r>
      <w:r w:rsidR="006D10B0" w:rsidRPr="0042752D">
        <w:t>approved self</w:t>
      </w:r>
      <w:r w:rsidR="00343DF9" w:rsidRPr="0042752D">
        <w:noBreakHyphen/>
      </w:r>
      <w:r w:rsidR="006D10B0" w:rsidRPr="0042752D">
        <w:t>contained breathing apparatus (SCBA).</w:t>
      </w:r>
      <w:proofErr w:type="gramEnd"/>
    </w:p>
    <w:p w:rsidR="00170F65" w:rsidRPr="0042752D" w:rsidRDefault="000D31BB" w:rsidP="008A79BB">
      <w:pPr>
        <w:widowControl/>
        <w:spacing w:before="120"/>
      </w:pPr>
      <w:r w:rsidRPr="0042752D">
        <w:rPr>
          <w:b/>
        </w:rPr>
        <w:t>NFPA Ratings</w:t>
      </w:r>
      <w:r w:rsidRPr="0042752D">
        <w:t xml:space="preserve"> </w:t>
      </w:r>
      <w:r w:rsidR="00170F65" w:rsidRPr="0042752D">
        <w:t>(0 = Minimal; 1 = Slight; 2 = Moderate; 3 = Serious; 4 = Severe)</w:t>
      </w:r>
    </w:p>
    <w:p w:rsidR="00170F65" w:rsidRPr="0042752D" w:rsidRDefault="00170F65" w:rsidP="008A79BB">
      <w:pPr>
        <w:widowControl/>
        <w:tabs>
          <w:tab w:val="left" w:pos="360"/>
          <w:tab w:val="left" w:pos="2160"/>
          <w:tab w:val="left" w:pos="3600"/>
        </w:tabs>
        <w:spacing w:before="60" w:after="120"/>
      </w:pPr>
      <w:r w:rsidRPr="0042752D">
        <w:tab/>
      </w:r>
      <w:r w:rsidR="000D31BB" w:rsidRPr="0042752D">
        <w:t xml:space="preserve">Health = </w:t>
      </w:r>
      <w:r w:rsidR="00642FF8" w:rsidRPr="0042752D">
        <w:t>2</w:t>
      </w:r>
      <w:r w:rsidR="000D31BB" w:rsidRPr="0042752D">
        <w:tab/>
        <w:t xml:space="preserve">Fire = </w:t>
      </w:r>
      <w:r w:rsidR="00B07DA6" w:rsidRPr="0042752D">
        <w:t>3</w:t>
      </w:r>
      <w:r w:rsidR="000D31BB" w:rsidRPr="0042752D">
        <w:tab/>
        <w:t>Reactivity = 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1D7FE4" w:rsidRPr="0042752D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42752D" w:rsidRDefault="001D7FE4" w:rsidP="008A79BB">
            <w:pPr>
              <w:widowControl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 xml:space="preserve">6. </w:t>
            </w:r>
            <w:r w:rsidR="008A79BB" w:rsidRPr="0042752D">
              <w:rPr>
                <w:b/>
                <w:smallCaps/>
                <w:sz w:val="24"/>
                <w:szCs w:val="24"/>
              </w:rPr>
              <w:t xml:space="preserve"> </w:t>
            </w:r>
            <w:r w:rsidRPr="0042752D">
              <w:rPr>
                <w:b/>
                <w:smallCaps/>
                <w:sz w:val="24"/>
                <w:szCs w:val="24"/>
              </w:rPr>
              <w:t>A</w:t>
            </w:r>
            <w:r w:rsidR="008A79BB" w:rsidRPr="0042752D">
              <w:rPr>
                <w:b/>
                <w:smallCaps/>
                <w:sz w:val="24"/>
                <w:szCs w:val="24"/>
              </w:rPr>
              <w:t>ccidental Release Measures</w:t>
            </w:r>
          </w:p>
        </w:tc>
      </w:tr>
    </w:tbl>
    <w:p w:rsidR="001D7FE4" w:rsidRPr="0042752D" w:rsidRDefault="001D7FE4" w:rsidP="008A79BB">
      <w:pPr>
        <w:widowControl/>
        <w:spacing w:before="120"/>
      </w:pPr>
      <w:r w:rsidRPr="0042752D">
        <w:rPr>
          <w:b/>
        </w:rPr>
        <w:t>Personal Precautions, Protective Equipment and Emergency Procedures</w:t>
      </w:r>
      <w:r w:rsidR="00BA10D3" w:rsidRPr="0042752D">
        <w:rPr>
          <w:b/>
        </w:rPr>
        <w:t>:</w:t>
      </w:r>
      <w:r w:rsidR="00BA10D3" w:rsidRPr="0042752D">
        <w:t xml:space="preserve">  </w:t>
      </w:r>
      <w:r w:rsidR="0076501C" w:rsidRPr="0042752D">
        <w:t>Use suitable protective equipment; see Section 8, “Exposure Controls and Personal Protection”</w:t>
      </w:r>
      <w:r w:rsidR="00BA10D3" w:rsidRPr="0042752D">
        <w:t xml:space="preserve">.  </w:t>
      </w:r>
      <w:r w:rsidR="0076501C" w:rsidRPr="0042752D">
        <w:t>Keep out of waters supplies and sewers.</w:t>
      </w:r>
    </w:p>
    <w:p w:rsidR="001D7FE4" w:rsidRPr="0042752D" w:rsidRDefault="001D7FE4" w:rsidP="008A79BB">
      <w:pPr>
        <w:widowControl/>
        <w:spacing w:before="120" w:after="120"/>
      </w:pPr>
      <w:r w:rsidRPr="0042752D">
        <w:rPr>
          <w:b/>
        </w:rPr>
        <w:t>Methods and Materials for Containment and Clean up</w:t>
      </w:r>
      <w:r w:rsidR="00BA10D3" w:rsidRPr="0042752D">
        <w:rPr>
          <w:b/>
        </w:rPr>
        <w:t>:</w:t>
      </w:r>
      <w:r w:rsidR="00BA10D3" w:rsidRPr="0042752D">
        <w:t xml:space="preserve">  </w:t>
      </w:r>
      <w:r w:rsidR="008609A4" w:rsidRPr="0042752D">
        <w:t xml:space="preserve">Avoid heat, flames, sparks and other sources of ignition. </w:t>
      </w:r>
      <w:r w:rsidR="002E6B30" w:rsidRPr="0042752D">
        <w:t xml:space="preserve"> </w:t>
      </w:r>
      <w:r w:rsidR="008609A4" w:rsidRPr="0042752D">
        <w:t>Stop leak if possible without personal risk, with water spray to reduce vapors.  Absorb spilled material with sand or non</w:t>
      </w:r>
      <w:r w:rsidR="00343DF9" w:rsidRPr="0042752D">
        <w:noBreakHyphen/>
      </w:r>
      <w:r w:rsidR="008609A4" w:rsidRPr="0042752D">
        <w:t xml:space="preserve">combustible material and collect in appropriate container for disposal.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1D7FE4" w:rsidRPr="0042752D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42752D" w:rsidRDefault="001D7FE4" w:rsidP="008A79BB">
            <w:pPr>
              <w:widowControl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 xml:space="preserve">7. </w:t>
            </w:r>
            <w:r w:rsidR="008A79BB" w:rsidRPr="0042752D">
              <w:rPr>
                <w:b/>
                <w:smallCaps/>
                <w:sz w:val="24"/>
                <w:szCs w:val="24"/>
              </w:rPr>
              <w:t xml:space="preserve"> </w:t>
            </w:r>
            <w:r w:rsidRPr="0042752D">
              <w:rPr>
                <w:b/>
                <w:smallCaps/>
                <w:sz w:val="24"/>
                <w:szCs w:val="24"/>
              </w:rPr>
              <w:t>H</w:t>
            </w:r>
            <w:r w:rsidR="008A79BB" w:rsidRPr="0042752D">
              <w:rPr>
                <w:b/>
                <w:smallCaps/>
                <w:sz w:val="24"/>
                <w:szCs w:val="24"/>
              </w:rPr>
              <w:t>andling and Storage</w:t>
            </w:r>
          </w:p>
        </w:tc>
      </w:tr>
    </w:tbl>
    <w:p w:rsidR="001D7FE4" w:rsidRPr="0042752D" w:rsidRDefault="001D7FE4" w:rsidP="008A79BB">
      <w:pPr>
        <w:widowControl/>
        <w:spacing w:before="120" w:after="120"/>
      </w:pPr>
      <w:r w:rsidRPr="0042752D">
        <w:rPr>
          <w:b/>
        </w:rPr>
        <w:t>Safe Handling Precautions:</w:t>
      </w:r>
      <w:r w:rsidR="00BA10D3" w:rsidRPr="0042752D">
        <w:t xml:space="preserve">  See Section 8, “Exposure Controls and Personal Protection”.</w:t>
      </w:r>
    </w:p>
    <w:p w:rsidR="00170609" w:rsidRPr="0042752D" w:rsidRDefault="001D7FE4" w:rsidP="00AB6833">
      <w:pPr>
        <w:widowControl/>
        <w:spacing w:before="120" w:after="120"/>
      </w:pPr>
      <w:r w:rsidRPr="0042752D">
        <w:rPr>
          <w:b/>
        </w:rPr>
        <w:t>Storage and Incompatible Materials:</w:t>
      </w:r>
      <w:r w:rsidRPr="0042752D">
        <w:t xml:space="preserve">  </w:t>
      </w:r>
      <w:r w:rsidR="000B4BD9" w:rsidRPr="0042752D">
        <w:t>S</w:t>
      </w:r>
      <w:r w:rsidR="00BA10D3" w:rsidRPr="0042752D">
        <w:t>tore in a well</w:t>
      </w:r>
      <w:r w:rsidR="00343DF9" w:rsidRPr="0042752D">
        <w:noBreakHyphen/>
      </w:r>
      <w:r w:rsidR="000B4BD9" w:rsidRPr="0042752D">
        <w:t>ventilated area.</w:t>
      </w:r>
      <w:r w:rsidR="004355ED" w:rsidRPr="0042752D">
        <w:t xml:space="preserve">  </w:t>
      </w:r>
      <w:proofErr w:type="gramStart"/>
      <w:r w:rsidR="00AB6833" w:rsidRPr="0042752D">
        <w:t>Store in a tightly closed container.</w:t>
      </w:r>
      <w:proofErr w:type="gramEnd"/>
      <w:r w:rsidR="00AB6833" w:rsidRPr="0042752D">
        <w:t xml:space="preserve"> </w:t>
      </w:r>
      <w:r w:rsidR="005400A4" w:rsidRPr="0042752D">
        <w:t xml:space="preserve"> </w:t>
      </w:r>
      <w:proofErr w:type="gramStart"/>
      <w:r w:rsidR="00AB6833" w:rsidRPr="0042752D">
        <w:t>Store in a cool, dry place.</w:t>
      </w:r>
      <w:proofErr w:type="gramEnd"/>
      <w:r w:rsidR="00AB6833" w:rsidRPr="0042752D">
        <w:t xml:space="preserve"> </w:t>
      </w:r>
      <w:r w:rsidR="007A1CF3" w:rsidRPr="0042752D">
        <w:t xml:space="preserve"> </w:t>
      </w:r>
      <w:r w:rsidR="000B4BD9" w:rsidRPr="0042752D">
        <w:t>Keep separated from incompatible substances (</w:t>
      </w:r>
      <w:r w:rsidR="00C250AF" w:rsidRPr="0042752D">
        <w:t xml:space="preserve">oxidizing materials, halogens, metal salts, acids, bases, </w:t>
      </w:r>
      <w:proofErr w:type="gramStart"/>
      <w:r w:rsidR="00C250AF" w:rsidRPr="0042752D">
        <w:t>combustible</w:t>
      </w:r>
      <w:proofErr w:type="gramEnd"/>
      <w:r w:rsidR="00C250AF" w:rsidRPr="0042752D">
        <w:t xml:space="preserve"> materials</w:t>
      </w:r>
      <w:r w:rsidR="000B4BD9" w:rsidRPr="0042752D">
        <w:t>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1D7FE4" w:rsidRPr="0042752D" w:rsidTr="008A79BB">
        <w:trPr>
          <w:trHeight w:val="360"/>
        </w:trPr>
        <w:tc>
          <w:tcPr>
            <w:tcW w:w="9576" w:type="dxa"/>
            <w:vAlign w:val="center"/>
          </w:tcPr>
          <w:p w:rsidR="001D7FE4" w:rsidRPr="0042752D" w:rsidRDefault="001D7FE4" w:rsidP="00210B78">
            <w:pPr>
              <w:keepNext/>
              <w:widowControl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>8. E</w:t>
            </w:r>
            <w:r w:rsidR="008A79BB" w:rsidRPr="0042752D">
              <w:rPr>
                <w:b/>
                <w:smallCaps/>
                <w:sz w:val="24"/>
                <w:szCs w:val="24"/>
              </w:rPr>
              <w:t>xposure Controls and Personal Protection</w:t>
            </w:r>
          </w:p>
        </w:tc>
      </w:tr>
    </w:tbl>
    <w:p w:rsidR="005E4108" w:rsidRPr="0042752D" w:rsidRDefault="005E4108" w:rsidP="008A79BB">
      <w:pPr>
        <w:widowControl/>
      </w:pPr>
    </w:p>
    <w:tbl>
      <w:tblPr>
        <w:tblStyle w:val="TableGrid"/>
        <w:tblW w:w="93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2880"/>
      </w:tblGrid>
      <w:tr w:rsidR="00C250AF" w:rsidRPr="0042752D" w:rsidTr="00653731">
        <w:trPr>
          <w:cantSplit/>
          <w:tblHeader/>
        </w:trPr>
        <w:tc>
          <w:tcPr>
            <w:tcW w:w="9378" w:type="dxa"/>
            <w:gridSpan w:val="4"/>
          </w:tcPr>
          <w:p w:rsidR="00C250AF" w:rsidRPr="0042752D" w:rsidRDefault="00C250AF" w:rsidP="00653731">
            <w:pPr>
              <w:widowControl/>
              <w:spacing w:before="40" w:after="40"/>
              <w:jc w:val="center"/>
              <w:rPr>
                <w:b/>
              </w:rPr>
            </w:pPr>
            <w:r w:rsidRPr="0042752D">
              <w:rPr>
                <w:b/>
              </w:rPr>
              <w:t>Exposure Limits</w:t>
            </w:r>
          </w:p>
        </w:tc>
      </w:tr>
      <w:tr w:rsidR="00C250AF" w:rsidRPr="0042752D" w:rsidTr="00653731">
        <w:trPr>
          <w:cantSplit/>
          <w:tblHeader/>
        </w:trPr>
        <w:tc>
          <w:tcPr>
            <w:tcW w:w="2178" w:type="dxa"/>
          </w:tcPr>
          <w:p w:rsidR="00C250AF" w:rsidRPr="0042752D" w:rsidRDefault="00C250AF" w:rsidP="00653731">
            <w:pPr>
              <w:widowControl/>
              <w:spacing w:before="40" w:after="40"/>
              <w:rPr>
                <w:b/>
              </w:rPr>
            </w:pPr>
            <w:r w:rsidRPr="0042752D">
              <w:rPr>
                <w:b/>
              </w:rPr>
              <w:t>Components</w:t>
            </w:r>
          </w:p>
        </w:tc>
        <w:tc>
          <w:tcPr>
            <w:tcW w:w="2700" w:type="dxa"/>
          </w:tcPr>
          <w:p w:rsidR="00C250AF" w:rsidRPr="0042752D" w:rsidRDefault="00C250AF" w:rsidP="00653731">
            <w:pPr>
              <w:widowControl/>
              <w:spacing w:before="40" w:after="40"/>
              <w:jc w:val="center"/>
              <w:rPr>
                <w:b/>
              </w:rPr>
            </w:pPr>
            <w:r w:rsidRPr="0042752D">
              <w:rPr>
                <w:b/>
              </w:rPr>
              <w:t>OSHA (PEL)</w:t>
            </w:r>
          </w:p>
        </w:tc>
        <w:tc>
          <w:tcPr>
            <w:tcW w:w="1620" w:type="dxa"/>
          </w:tcPr>
          <w:p w:rsidR="00C250AF" w:rsidRPr="0042752D" w:rsidRDefault="00C250AF" w:rsidP="00653731">
            <w:pPr>
              <w:widowControl/>
              <w:spacing w:before="40" w:after="40"/>
              <w:jc w:val="center"/>
              <w:rPr>
                <w:b/>
              </w:rPr>
            </w:pPr>
            <w:r w:rsidRPr="0042752D">
              <w:rPr>
                <w:b/>
              </w:rPr>
              <w:t>ACGIH (TLV)</w:t>
            </w:r>
          </w:p>
        </w:tc>
        <w:tc>
          <w:tcPr>
            <w:tcW w:w="2880" w:type="dxa"/>
          </w:tcPr>
          <w:p w:rsidR="00C250AF" w:rsidRPr="0042752D" w:rsidRDefault="00C250AF" w:rsidP="00653731">
            <w:pPr>
              <w:widowControl/>
              <w:spacing w:before="40" w:after="40"/>
              <w:ind w:right="-108"/>
              <w:jc w:val="center"/>
              <w:rPr>
                <w:b/>
              </w:rPr>
            </w:pPr>
            <w:r w:rsidRPr="0042752D">
              <w:rPr>
                <w:b/>
              </w:rPr>
              <w:t>NIOSH (REL)</w:t>
            </w:r>
          </w:p>
        </w:tc>
      </w:tr>
      <w:tr w:rsidR="0060367F" w:rsidRPr="0042752D" w:rsidTr="00653731">
        <w:trPr>
          <w:cantSplit/>
        </w:trPr>
        <w:tc>
          <w:tcPr>
            <w:tcW w:w="2178" w:type="dxa"/>
          </w:tcPr>
          <w:p w:rsidR="0060367F" w:rsidRPr="0042752D" w:rsidRDefault="0060367F" w:rsidP="005C636C">
            <w:pPr>
              <w:widowControl/>
              <w:spacing w:before="40" w:after="40"/>
              <w:ind w:right="-108"/>
              <w:jc w:val="left"/>
              <w:rPr>
                <w:i/>
                <w:szCs w:val="20"/>
              </w:rPr>
            </w:pPr>
            <w:r w:rsidRPr="0042752D">
              <w:rPr>
                <w:szCs w:val="20"/>
              </w:rPr>
              <w:t>2,2,4</w:t>
            </w:r>
            <w:r w:rsidRPr="0042752D">
              <w:rPr>
                <w:szCs w:val="20"/>
              </w:rPr>
              <w:noBreakHyphen/>
              <w:t>trimethylpentane</w:t>
            </w:r>
          </w:p>
        </w:tc>
        <w:tc>
          <w:tcPr>
            <w:tcW w:w="7200" w:type="dxa"/>
            <w:gridSpan w:val="3"/>
          </w:tcPr>
          <w:p w:rsidR="0060367F" w:rsidRPr="0042752D" w:rsidRDefault="00EB1EEF" w:rsidP="005C636C">
            <w:pPr>
              <w:widowControl/>
              <w:spacing w:before="40" w:after="40"/>
              <w:ind w:left="612" w:right="-108" w:hanging="612"/>
              <w:jc w:val="center"/>
              <w:rPr>
                <w:szCs w:val="20"/>
              </w:rPr>
            </w:pPr>
            <w:r w:rsidRPr="0042752D">
              <w:rPr>
                <w:szCs w:val="20"/>
              </w:rPr>
              <w:t>No occupational limits established</w:t>
            </w:r>
            <w:r w:rsidR="0060367F" w:rsidRPr="0042752D">
              <w:rPr>
                <w:szCs w:val="20"/>
              </w:rPr>
              <w:t>.</w:t>
            </w:r>
          </w:p>
        </w:tc>
      </w:tr>
      <w:tr w:rsidR="00EB1EEF" w:rsidRPr="0042752D" w:rsidTr="00653731">
        <w:trPr>
          <w:cantSplit/>
        </w:trPr>
        <w:tc>
          <w:tcPr>
            <w:tcW w:w="2178" w:type="dxa"/>
            <w:shd w:val="clear" w:color="auto" w:fill="auto"/>
          </w:tcPr>
          <w:p w:rsidR="00EB1EEF" w:rsidRPr="0042752D" w:rsidRDefault="00EB1EEF" w:rsidP="005C636C">
            <w:pPr>
              <w:widowControl/>
              <w:spacing w:before="40" w:after="40"/>
              <w:ind w:right="-108"/>
              <w:jc w:val="left"/>
              <w:rPr>
                <w:szCs w:val="20"/>
                <w:highlight w:val="yellow"/>
              </w:rPr>
            </w:pPr>
            <w:r w:rsidRPr="0042752D">
              <w:rPr>
                <w:szCs w:val="20"/>
              </w:rPr>
              <w:t>Ethanol</w:t>
            </w:r>
          </w:p>
        </w:tc>
        <w:tc>
          <w:tcPr>
            <w:tcW w:w="2700" w:type="dxa"/>
          </w:tcPr>
          <w:p w:rsidR="00EB1EEF" w:rsidRPr="0042752D" w:rsidRDefault="00EB1EEF" w:rsidP="005C636C">
            <w:pPr>
              <w:widowControl/>
              <w:spacing w:before="40" w:after="40"/>
              <w:ind w:left="-72" w:right="-108"/>
              <w:jc w:val="left"/>
              <w:rPr>
                <w:szCs w:val="20"/>
                <w:highlight w:val="yellow"/>
              </w:rPr>
            </w:pPr>
            <w:r w:rsidRPr="0042752D">
              <w:rPr>
                <w:szCs w:val="20"/>
              </w:rPr>
              <w:t>TWA:  1900 mg/m</w:t>
            </w:r>
            <w:r w:rsidRPr="0042752D">
              <w:rPr>
                <w:szCs w:val="20"/>
                <w:vertAlign w:val="superscript"/>
              </w:rPr>
              <w:t>3</w:t>
            </w:r>
            <w:r w:rsidRPr="0042752D">
              <w:rPr>
                <w:szCs w:val="20"/>
              </w:rPr>
              <w:t xml:space="preserve"> (1000 ppm)</w:t>
            </w:r>
          </w:p>
        </w:tc>
        <w:tc>
          <w:tcPr>
            <w:tcW w:w="1620" w:type="dxa"/>
          </w:tcPr>
          <w:p w:rsidR="00EB1EEF" w:rsidRPr="0042752D" w:rsidRDefault="00EB1EEF" w:rsidP="005C636C">
            <w:pPr>
              <w:widowControl/>
              <w:spacing w:before="40" w:after="40"/>
              <w:ind w:right="-108"/>
              <w:jc w:val="left"/>
              <w:rPr>
                <w:szCs w:val="20"/>
                <w:highlight w:val="yellow"/>
              </w:rPr>
            </w:pPr>
            <w:r w:rsidRPr="0042752D">
              <w:rPr>
                <w:szCs w:val="20"/>
              </w:rPr>
              <w:t>STEL:  1000 ppm</w:t>
            </w:r>
          </w:p>
        </w:tc>
        <w:tc>
          <w:tcPr>
            <w:tcW w:w="2880" w:type="dxa"/>
          </w:tcPr>
          <w:p w:rsidR="005C636C" w:rsidRPr="0042752D" w:rsidRDefault="00EB1EEF" w:rsidP="005C636C">
            <w:pPr>
              <w:widowControl/>
              <w:spacing w:before="40" w:after="40"/>
              <w:ind w:right="-108"/>
              <w:jc w:val="left"/>
              <w:rPr>
                <w:szCs w:val="20"/>
              </w:rPr>
            </w:pPr>
            <w:r w:rsidRPr="0042752D">
              <w:rPr>
                <w:szCs w:val="20"/>
              </w:rPr>
              <w:t>TWA:  1900 mg/m</w:t>
            </w:r>
            <w:r w:rsidRPr="0042752D">
              <w:rPr>
                <w:szCs w:val="20"/>
                <w:vertAlign w:val="superscript"/>
              </w:rPr>
              <w:t>3</w:t>
            </w:r>
            <w:r w:rsidRPr="0042752D">
              <w:rPr>
                <w:szCs w:val="20"/>
              </w:rPr>
              <w:t xml:space="preserve"> (1000 ppm)</w:t>
            </w:r>
          </w:p>
          <w:p w:rsidR="00EB1EEF" w:rsidRPr="0042752D" w:rsidRDefault="00EB1EEF" w:rsidP="005C636C">
            <w:pPr>
              <w:widowControl/>
              <w:spacing w:before="40" w:after="40"/>
              <w:ind w:right="-108"/>
              <w:jc w:val="left"/>
              <w:rPr>
                <w:szCs w:val="20"/>
                <w:highlight w:val="yellow"/>
              </w:rPr>
            </w:pPr>
            <w:r w:rsidRPr="0042752D">
              <w:rPr>
                <w:szCs w:val="20"/>
              </w:rPr>
              <w:t>IDLH:  3300 ppm (10 %LEL)</w:t>
            </w:r>
          </w:p>
        </w:tc>
      </w:tr>
      <w:tr w:rsidR="00C250AF" w:rsidRPr="0042752D" w:rsidTr="00653731">
        <w:trPr>
          <w:cantSplit/>
        </w:trPr>
        <w:tc>
          <w:tcPr>
            <w:tcW w:w="2178" w:type="dxa"/>
          </w:tcPr>
          <w:p w:rsidR="00C250AF" w:rsidRPr="0042752D" w:rsidRDefault="00C250AF" w:rsidP="005C636C">
            <w:pPr>
              <w:widowControl/>
              <w:spacing w:before="40" w:after="40"/>
              <w:ind w:right="-108"/>
              <w:jc w:val="left"/>
              <w:rPr>
                <w:szCs w:val="20"/>
              </w:rPr>
            </w:pPr>
            <w:r w:rsidRPr="0042752D">
              <w:rPr>
                <w:i/>
                <w:szCs w:val="20"/>
              </w:rPr>
              <w:t>n</w:t>
            </w:r>
            <w:r w:rsidR="00343DF9" w:rsidRPr="0042752D">
              <w:rPr>
                <w:szCs w:val="20"/>
              </w:rPr>
              <w:noBreakHyphen/>
            </w:r>
            <w:r w:rsidRPr="0042752D">
              <w:rPr>
                <w:szCs w:val="20"/>
              </w:rPr>
              <w:t>Heptane</w:t>
            </w:r>
          </w:p>
        </w:tc>
        <w:tc>
          <w:tcPr>
            <w:tcW w:w="2700" w:type="dxa"/>
          </w:tcPr>
          <w:p w:rsidR="00C250AF" w:rsidRPr="0042752D" w:rsidRDefault="00CB312F" w:rsidP="005C636C">
            <w:pPr>
              <w:widowControl/>
              <w:spacing w:before="40" w:after="40"/>
              <w:ind w:left="-72" w:right="-108"/>
              <w:jc w:val="left"/>
              <w:rPr>
                <w:szCs w:val="20"/>
              </w:rPr>
            </w:pPr>
            <w:r w:rsidRPr="0042752D">
              <w:rPr>
                <w:szCs w:val="20"/>
              </w:rPr>
              <w:t xml:space="preserve">TWA:  </w:t>
            </w:r>
            <w:r w:rsidR="001A49C6" w:rsidRPr="0042752D">
              <w:rPr>
                <w:szCs w:val="20"/>
              </w:rPr>
              <w:t>2000</w:t>
            </w:r>
            <w:r w:rsidR="0002334F" w:rsidRPr="0042752D">
              <w:rPr>
                <w:szCs w:val="20"/>
              </w:rPr>
              <w:t> mg</w:t>
            </w:r>
            <w:r w:rsidR="00343DF9" w:rsidRPr="0042752D">
              <w:rPr>
                <w:szCs w:val="20"/>
              </w:rPr>
              <w:t>/</w:t>
            </w:r>
            <w:r w:rsidR="0002334F" w:rsidRPr="0042752D">
              <w:rPr>
                <w:szCs w:val="20"/>
              </w:rPr>
              <w:t>m</w:t>
            </w:r>
            <w:r w:rsidR="0002334F" w:rsidRPr="0042752D">
              <w:rPr>
                <w:szCs w:val="20"/>
                <w:vertAlign w:val="superscript"/>
              </w:rPr>
              <w:t>3</w:t>
            </w:r>
            <w:r w:rsidR="00AB21A2" w:rsidRPr="0042752D">
              <w:rPr>
                <w:szCs w:val="20"/>
              </w:rPr>
              <w:t xml:space="preserve"> (500</w:t>
            </w:r>
            <w:r w:rsidR="0002334F" w:rsidRPr="0042752D">
              <w:rPr>
                <w:szCs w:val="20"/>
              </w:rPr>
              <w:t> ppm</w:t>
            </w:r>
            <w:r w:rsidR="00AB21A2" w:rsidRPr="0042752D">
              <w:rPr>
                <w:szCs w:val="20"/>
              </w:rPr>
              <w:t>)</w:t>
            </w:r>
          </w:p>
        </w:tc>
        <w:tc>
          <w:tcPr>
            <w:tcW w:w="1620" w:type="dxa"/>
          </w:tcPr>
          <w:p w:rsidR="00CB312F" w:rsidRPr="0042752D" w:rsidRDefault="00CB312F" w:rsidP="005C636C">
            <w:pPr>
              <w:widowControl/>
              <w:spacing w:before="40" w:after="40"/>
              <w:ind w:left="612" w:right="-108" w:hanging="612"/>
              <w:jc w:val="left"/>
              <w:rPr>
                <w:szCs w:val="20"/>
              </w:rPr>
            </w:pPr>
            <w:r w:rsidRPr="0042752D">
              <w:rPr>
                <w:szCs w:val="20"/>
              </w:rPr>
              <w:t xml:space="preserve">TWA:  </w:t>
            </w:r>
            <w:r w:rsidR="00AB21A2" w:rsidRPr="0042752D">
              <w:rPr>
                <w:szCs w:val="20"/>
              </w:rPr>
              <w:t>400</w:t>
            </w:r>
            <w:r w:rsidR="0002334F" w:rsidRPr="0042752D">
              <w:rPr>
                <w:szCs w:val="20"/>
              </w:rPr>
              <w:t> ppm</w:t>
            </w:r>
          </w:p>
          <w:p w:rsidR="00C250AF" w:rsidRPr="0042752D" w:rsidRDefault="00CB312F" w:rsidP="005C636C">
            <w:pPr>
              <w:widowControl/>
              <w:spacing w:before="40" w:after="40"/>
              <w:ind w:left="612" w:right="-108" w:hanging="612"/>
              <w:jc w:val="left"/>
              <w:rPr>
                <w:szCs w:val="20"/>
              </w:rPr>
            </w:pPr>
            <w:r w:rsidRPr="0042752D">
              <w:rPr>
                <w:szCs w:val="20"/>
              </w:rPr>
              <w:t xml:space="preserve">STEL:  </w:t>
            </w:r>
            <w:r w:rsidR="00AB21A2" w:rsidRPr="0042752D">
              <w:rPr>
                <w:szCs w:val="20"/>
              </w:rPr>
              <w:t>500</w:t>
            </w:r>
            <w:r w:rsidR="0002334F" w:rsidRPr="0042752D">
              <w:rPr>
                <w:szCs w:val="20"/>
              </w:rPr>
              <w:t> ppm</w:t>
            </w:r>
          </w:p>
        </w:tc>
        <w:tc>
          <w:tcPr>
            <w:tcW w:w="2880" w:type="dxa"/>
          </w:tcPr>
          <w:p w:rsidR="00CB312F" w:rsidRPr="0042752D" w:rsidRDefault="00CB312F" w:rsidP="005C636C">
            <w:pPr>
              <w:widowControl/>
              <w:spacing w:before="40" w:after="40"/>
              <w:ind w:left="612" w:right="-108" w:hanging="612"/>
              <w:jc w:val="left"/>
              <w:rPr>
                <w:szCs w:val="20"/>
              </w:rPr>
            </w:pPr>
            <w:r w:rsidRPr="0042752D">
              <w:rPr>
                <w:szCs w:val="20"/>
              </w:rPr>
              <w:t xml:space="preserve">TWA:  </w:t>
            </w:r>
            <w:r w:rsidR="00AB21A2" w:rsidRPr="0042752D">
              <w:rPr>
                <w:szCs w:val="20"/>
              </w:rPr>
              <w:t>350</w:t>
            </w:r>
            <w:r w:rsidR="0002334F" w:rsidRPr="0042752D">
              <w:rPr>
                <w:szCs w:val="20"/>
              </w:rPr>
              <w:t> mg</w:t>
            </w:r>
            <w:r w:rsidR="00343DF9" w:rsidRPr="0042752D">
              <w:rPr>
                <w:szCs w:val="20"/>
              </w:rPr>
              <w:t>/</w:t>
            </w:r>
            <w:r w:rsidR="0002334F" w:rsidRPr="0042752D">
              <w:rPr>
                <w:szCs w:val="20"/>
              </w:rPr>
              <w:t>m</w:t>
            </w:r>
            <w:r w:rsidR="0002334F" w:rsidRPr="0042752D">
              <w:rPr>
                <w:szCs w:val="20"/>
                <w:vertAlign w:val="superscript"/>
              </w:rPr>
              <w:t>3</w:t>
            </w:r>
            <w:r w:rsidR="00AB21A2" w:rsidRPr="0042752D">
              <w:rPr>
                <w:szCs w:val="20"/>
              </w:rPr>
              <w:t xml:space="preserve"> (85</w:t>
            </w:r>
            <w:r w:rsidR="0002334F" w:rsidRPr="0042752D">
              <w:rPr>
                <w:szCs w:val="20"/>
              </w:rPr>
              <w:t> ppm</w:t>
            </w:r>
            <w:r w:rsidRPr="0042752D">
              <w:rPr>
                <w:szCs w:val="20"/>
              </w:rPr>
              <w:t>)</w:t>
            </w:r>
          </w:p>
          <w:p w:rsidR="00CB312F" w:rsidRPr="0042752D" w:rsidRDefault="00CB312F" w:rsidP="005C636C">
            <w:pPr>
              <w:widowControl/>
              <w:spacing w:before="40" w:after="40"/>
              <w:ind w:left="1332" w:right="-108" w:hanging="1332"/>
              <w:jc w:val="left"/>
              <w:rPr>
                <w:szCs w:val="20"/>
              </w:rPr>
            </w:pPr>
            <w:r w:rsidRPr="0042752D">
              <w:rPr>
                <w:szCs w:val="20"/>
              </w:rPr>
              <w:t>Ceiling</w:t>
            </w:r>
            <w:r w:rsidR="00210B78" w:rsidRPr="0042752D">
              <w:rPr>
                <w:szCs w:val="20"/>
              </w:rPr>
              <w:t> </w:t>
            </w:r>
            <w:r w:rsidR="00EB1EEF" w:rsidRPr="0042752D">
              <w:rPr>
                <w:szCs w:val="20"/>
              </w:rPr>
              <w:t>(15 min)</w:t>
            </w:r>
            <w:r w:rsidRPr="0042752D">
              <w:rPr>
                <w:szCs w:val="20"/>
              </w:rPr>
              <w:t xml:space="preserve">:  </w:t>
            </w:r>
            <w:r w:rsidR="00AB21A2" w:rsidRPr="0042752D">
              <w:rPr>
                <w:szCs w:val="20"/>
              </w:rPr>
              <w:t>1800</w:t>
            </w:r>
            <w:r w:rsidR="0002334F" w:rsidRPr="0042752D">
              <w:rPr>
                <w:szCs w:val="20"/>
              </w:rPr>
              <w:t> mg</w:t>
            </w:r>
            <w:r w:rsidR="00343DF9" w:rsidRPr="0042752D">
              <w:rPr>
                <w:szCs w:val="20"/>
              </w:rPr>
              <w:t>/</w:t>
            </w:r>
            <w:r w:rsidR="0002334F" w:rsidRPr="0042752D">
              <w:rPr>
                <w:szCs w:val="20"/>
              </w:rPr>
              <w:t>m</w:t>
            </w:r>
            <w:r w:rsidR="0002334F" w:rsidRPr="0042752D">
              <w:rPr>
                <w:szCs w:val="20"/>
                <w:vertAlign w:val="superscript"/>
              </w:rPr>
              <w:t>3</w:t>
            </w:r>
            <w:r w:rsidR="00AB21A2" w:rsidRPr="0042752D">
              <w:rPr>
                <w:szCs w:val="20"/>
              </w:rPr>
              <w:t xml:space="preserve"> (440</w:t>
            </w:r>
            <w:r w:rsidR="0002334F" w:rsidRPr="0042752D">
              <w:rPr>
                <w:szCs w:val="20"/>
              </w:rPr>
              <w:t> ppm</w:t>
            </w:r>
            <w:r w:rsidR="00AB21A2" w:rsidRPr="0042752D">
              <w:rPr>
                <w:szCs w:val="20"/>
              </w:rPr>
              <w:t>)</w:t>
            </w:r>
            <w:r w:rsidRPr="0042752D">
              <w:rPr>
                <w:szCs w:val="20"/>
                <w:vertAlign w:val="superscript"/>
              </w:rPr>
              <w:t xml:space="preserve"> </w:t>
            </w:r>
          </w:p>
          <w:p w:rsidR="00C250AF" w:rsidRPr="0042752D" w:rsidRDefault="00CB312F" w:rsidP="005C636C">
            <w:pPr>
              <w:widowControl/>
              <w:spacing w:before="40" w:after="40"/>
              <w:ind w:left="612" w:right="-108" w:hanging="612"/>
              <w:jc w:val="left"/>
              <w:rPr>
                <w:szCs w:val="20"/>
              </w:rPr>
            </w:pPr>
            <w:r w:rsidRPr="0042752D">
              <w:rPr>
                <w:szCs w:val="20"/>
              </w:rPr>
              <w:t xml:space="preserve">IDLH:  </w:t>
            </w:r>
            <w:r w:rsidR="00AB21A2" w:rsidRPr="0042752D">
              <w:rPr>
                <w:szCs w:val="20"/>
              </w:rPr>
              <w:t>750</w:t>
            </w:r>
            <w:r w:rsidR="0002334F" w:rsidRPr="0042752D">
              <w:rPr>
                <w:szCs w:val="20"/>
              </w:rPr>
              <w:t> ppm</w:t>
            </w:r>
          </w:p>
        </w:tc>
      </w:tr>
    </w:tbl>
    <w:p w:rsidR="0031663D" w:rsidRPr="0042752D" w:rsidRDefault="0031663D" w:rsidP="00CB312F">
      <w:pPr>
        <w:widowControl/>
        <w:spacing w:before="120"/>
      </w:pPr>
      <w:r w:rsidRPr="0042752D">
        <w:rPr>
          <w:b/>
        </w:rPr>
        <w:t>Engineering Controls:</w:t>
      </w:r>
      <w:r w:rsidRPr="0042752D">
        <w:t xml:space="preserve">  Provide local exhaust or process enclosure ventilation system.  Ensure compliance with applicable exposure limits</w:t>
      </w:r>
      <w:r w:rsidR="00194A53" w:rsidRPr="0042752D">
        <w:t>.</w:t>
      </w:r>
    </w:p>
    <w:p w:rsidR="0031663D" w:rsidRPr="0042752D" w:rsidRDefault="00194A53" w:rsidP="00CB312F">
      <w:pPr>
        <w:widowControl/>
        <w:spacing w:before="120"/>
      </w:pPr>
      <w:r w:rsidRPr="0042752D">
        <w:rPr>
          <w:b/>
        </w:rPr>
        <w:t xml:space="preserve">Personal </w:t>
      </w:r>
      <w:r w:rsidR="0031663D" w:rsidRPr="0042752D">
        <w:rPr>
          <w:b/>
        </w:rPr>
        <w:t>Protection Measures</w:t>
      </w:r>
      <w:r w:rsidR="00011CAC" w:rsidRPr="0042752D">
        <w:rPr>
          <w:b/>
        </w:rPr>
        <w:t>:</w:t>
      </w:r>
      <w:r w:rsidR="00011CAC" w:rsidRPr="0042752D">
        <w:t xml:space="preserve">  In accordance with OSHA 29 CFR 1910.132, subpart I, wear appropriate Personal Protective Equipment (PPE) to minimize exposure to this material.</w:t>
      </w:r>
    </w:p>
    <w:p w:rsidR="0031663D" w:rsidRPr="0042752D" w:rsidRDefault="0031663D" w:rsidP="00CB312F">
      <w:pPr>
        <w:widowControl/>
        <w:spacing w:before="120"/>
      </w:pPr>
      <w:r w:rsidRPr="0042752D">
        <w:rPr>
          <w:b/>
        </w:rPr>
        <w:lastRenderedPageBreak/>
        <w:t>Respirator</w:t>
      </w:r>
      <w:r w:rsidR="00011CAC" w:rsidRPr="0042752D">
        <w:rPr>
          <w:b/>
        </w:rPr>
        <w:t>y Protection</w:t>
      </w:r>
      <w:r w:rsidRPr="0042752D">
        <w:rPr>
          <w:b/>
        </w:rPr>
        <w:t>:</w:t>
      </w:r>
      <w:r w:rsidR="00783F68" w:rsidRPr="0042752D">
        <w:t xml:space="preserve">  </w:t>
      </w:r>
      <w:r w:rsidRPr="0042752D">
        <w:t>If workplace conditions warrant a respirator, a respiratory protection program that meets OSHA</w:t>
      </w:r>
      <w:r w:rsidR="00F4046F" w:rsidRPr="0042752D">
        <w:t> </w:t>
      </w:r>
      <w:r w:rsidRPr="0042752D">
        <w:t>29CFR</w:t>
      </w:r>
      <w:r w:rsidR="00F4046F" w:rsidRPr="0042752D">
        <w:t> </w:t>
      </w:r>
      <w:r w:rsidRPr="0042752D">
        <w:t>1910.134 must be followed.</w:t>
      </w:r>
      <w:r w:rsidR="00F4046F" w:rsidRPr="0042752D">
        <w:t xml:space="preserve"> </w:t>
      </w:r>
      <w:r w:rsidRPr="0042752D">
        <w:t xml:space="preserve"> Refer to NIOSH 42</w:t>
      </w:r>
      <w:r w:rsidR="00F4046F" w:rsidRPr="0042752D">
        <w:t> </w:t>
      </w:r>
      <w:r w:rsidRPr="0042752D">
        <w:t>CFR</w:t>
      </w:r>
      <w:r w:rsidR="00F4046F" w:rsidRPr="0042752D">
        <w:t> </w:t>
      </w:r>
      <w:r w:rsidRPr="0042752D">
        <w:t>84 for applicable certified respirators.</w:t>
      </w:r>
    </w:p>
    <w:p w:rsidR="0031663D" w:rsidRPr="0042752D" w:rsidRDefault="0031663D" w:rsidP="00CB312F">
      <w:pPr>
        <w:widowControl/>
        <w:spacing w:before="120"/>
      </w:pPr>
      <w:r w:rsidRPr="0042752D">
        <w:rPr>
          <w:b/>
        </w:rPr>
        <w:t>Eye Protection:</w:t>
      </w:r>
      <w:r w:rsidR="00783F68" w:rsidRPr="0042752D">
        <w:t xml:space="preserve">  </w:t>
      </w:r>
      <w:r w:rsidR="00F55E2E" w:rsidRPr="0042752D">
        <w:t xml:space="preserve">Splash resistant safety </w:t>
      </w:r>
      <w:r w:rsidR="00C605BC" w:rsidRPr="0042752D">
        <w:t>goggles</w:t>
      </w:r>
      <w:r w:rsidR="00F55E2E" w:rsidRPr="0042752D">
        <w:t xml:space="preserve"> and emergency eyewash are re</w:t>
      </w:r>
      <w:r w:rsidR="00C605BC" w:rsidRPr="0042752D">
        <w:t>c</w:t>
      </w:r>
      <w:r w:rsidR="00F55E2E" w:rsidRPr="0042752D">
        <w:t>ommended</w:t>
      </w:r>
      <w:r w:rsidR="00676339" w:rsidRPr="0042752D">
        <w:t>.</w:t>
      </w:r>
    </w:p>
    <w:p w:rsidR="0031663D" w:rsidRPr="0042752D" w:rsidRDefault="00194A53" w:rsidP="00CB312F">
      <w:pPr>
        <w:widowControl/>
        <w:spacing w:before="120" w:after="120"/>
      </w:pPr>
      <w:r w:rsidRPr="0042752D">
        <w:rPr>
          <w:b/>
        </w:rPr>
        <w:t xml:space="preserve">Skin </w:t>
      </w:r>
      <w:r w:rsidR="00011CAC" w:rsidRPr="0042752D">
        <w:rPr>
          <w:b/>
        </w:rPr>
        <w:t xml:space="preserve">and Body </w:t>
      </w:r>
      <w:r w:rsidRPr="0042752D">
        <w:rPr>
          <w:b/>
        </w:rPr>
        <w:t>Protection:</w:t>
      </w:r>
      <w:r w:rsidRPr="0042752D">
        <w:t xml:space="preserve"> </w:t>
      </w:r>
      <w:r w:rsidR="00676339" w:rsidRPr="0042752D">
        <w:t xml:space="preserve"> </w:t>
      </w:r>
      <w:r w:rsidR="00F55E2E" w:rsidRPr="0042752D">
        <w:t xml:space="preserve">Chemical resistant </w:t>
      </w:r>
      <w:r w:rsidR="00676339" w:rsidRPr="0042752D">
        <w:t>clothing and gloves are recommended.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DB53D1" w:rsidRPr="0042752D" w:rsidTr="00DB53D1">
        <w:trPr>
          <w:trHeight w:hRule="exact" w:val="360"/>
        </w:trPr>
        <w:tc>
          <w:tcPr>
            <w:tcW w:w="9576" w:type="dxa"/>
            <w:vAlign w:val="center"/>
          </w:tcPr>
          <w:p w:rsidR="00DB53D1" w:rsidRPr="0042752D" w:rsidRDefault="00DB53D1" w:rsidP="005C665A">
            <w:pPr>
              <w:keepNext/>
              <w:widowControl/>
              <w:rPr>
                <w:b/>
                <w:smallCaps/>
              </w:rPr>
            </w:pPr>
            <w:r w:rsidRPr="0042752D">
              <w:rPr>
                <w:b/>
                <w:smallCaps/>
                <w:sz w:val="24"/>
              </w:rPr>
              <w:t xml:space="preserve">9. </w:t>
            </w:r>
            <w:r w:rsidR="00CB312F" w:rsidRPr="0042752D">
              <w:rPr>
                <w:b/>
                <w:smallCaps/>
                <w:sz w:val="24"/>
              </w:rPr>
              <w:t xml:space="preserve"> Physical and Chemical Properties</w:t>
            </w:r>
          </w:p>
        </w:tc>
      </w:tr>
    </w:tbl>
    <w:p w:rsidR="003875D7" w:rsidRPr="0042752D" w:rsidRDefault="00210B78" w:rsidP="005C665A">
      <w:pPr>
        <w:keepNext/>
        <w:widowControl/>
        <w:spacing w:before="120" w:after="120"/>
      </w:pPr>
      <w:r w:rsidRPr="0042752D">
        <w:rPr>
          <w:b/>
        </w:rPr>
        <w:t>Note:</w:t>
      </w:r>
      <w:r w:rsidRPr="0042752D">
        <w:t xml:space="preserve">  No data is available for the mixture.  The properties of the individual components are listed below.</w:t>
      </w:r>
    </w:p>
    <w:tbl>
      <w:tblPr>
        <w:tblStyle w:val="TableGrid"/>
        <w:tblW w:w="9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98"/>
        <w:gridCol w:w="2227"/>
        <w:gridCol w:w="2139"/>
        <w:gridCol w:w="2144"/>
      </w:tblGrid>
      <w:tr w:rsidR="00EB1EEF" w:rsidRPr="0042752D" w:rsidTr="002B1784">
        <w:trPr>
          <w:cantSplit/>
          <w:trHeight w:val="20"/>
          <w:tblHeader/>
        </w:trPr>
        <w:tc>
          <w:tcPr>
            <w:tcW w:w="2898" w:type="dxa"/>
          </w:tcPr>
          <w:p w:rsidR="00EB1EEF" w:rsidRPr="0042752D" w:rsidRDefault="00EB1EEF" w:rsidP="005C665A">
            <w:pPr>
              <w:keepNext/>
              <w:widowControl/>
              <w:jc w:val="left"/>
              <w:rPr>
                <w:b/>
              </w:rPr>
            </w:pPr>
            <w:r w:rsidRPr="0042752D">
              <w:rPr>
                <w:b/>
              </w:rPr>
              <w:t>Properties</w:t>
            </w:r>
          </w:p>
        </w:tc>
        <w:tc>
          <w:tcPr>
            <w:tcW w:w="2227" w:type="dxa"/>
          </w:tcPr>
          <w:p w:rsidR="00EB1EEF" w:rsidRPr="0042752D" w:rsidRDefault="00EB1EEF" w:rsidP="005C665A">
            <w:pPr>
              <w:keepNext/>
              <w:widowControl/>
              <w:jc w:val="left"/>
              <w:rPr>
                <w:b/>
                <w:i/>
                <w:sz w:val="18"/>
                <w:szCs w:val="18"/>
              </w:rPr>
            </w:pPr>
            <w:r w:rsidRPr="0042752D">
              <w:rPr>
                <w:b/>
              </w:rPr>
              <w:t>2,2,4</w:t>
            </w:r>
            <w:r w:rsidRPr="0042752D">
              <w:rPr>
                <w:b/>
              </w:rPr>
              <w:noBreakHyphen/>
            </w:r>
            <w:r w:rsidR="00510B76" w:rsidRPr="0042752D">
              <w:rPr>
                <w:b/>
              </w:rPr>
              <w:t>T</w:t>
            </w:r>
            <w:r w:rsidRPr="0042752D">
              <w:rPr>
                <w:b/>
              </w:rPr>
              <w:t>rimethylpentane</w:t>
            </w:r>
            <w:r w:rsidRPr="0042752D">
              <w:rPr>
                <w:b/>
              </w:rPr>
              <w:br/>
              <w:t>(82 % of SRM)</w:t>
            </w:r>
          </w:p>
        </w:tc>
        <w:tc>
          <w:tcPr>
            <w:tcW w:w="2139" w:type="dxa"/>
          </w:tcPr>
          <w:p w:rsidR="00EB1EEF" w:rsidRPr="0042752D" w:rsidRDefault="00EB1EEF" w:rsidP="005C665A">
            <w:pPr>
              <w:keepNext/>
              <w:widowControl/>
              <w:jc w:val="left"/>
              <w:rPr>
                <w:b/>
                <w:sz w:val="18"/>
                <w:szCs w:val="18"/>
                <w:highlight w:val="yellow"/>
              </w:rPr>
            </w:pPr>
            <w:r w:rsidRPr="0042752D">
              <w:rPr>
                <w:b/>
                <w:sz w:val="18"/>
                <w:szCs w:val="18"/>
              </w:rPr>
              <w:t>Ethanol</w:t>
            </w:r>
            <w:r w:rsidRPr="0042752D">
              <w:rPr>
                <w:b/>
              </w:rPr>
              <w:br/>
              <w:t>(10 % of SRM)</w:t>
            </w:r>
          </w:p>
        </w:tc>
        <w:tc>
          <w:tcPr>
            <w:tcW w:w="2144" w:type="dxa"/>
          </w:tcPr>
          <w:p w:rsidR="00EB1EEF" w:rsidRPr="0042752D" w:rsidRDefault="00EB1EEF" w:rsidP="005C665A">
            <w:pPr>
              <w:keepNext/>
              <w:widowControl/>
              <w:rPr>
                <w:b/>
              </w:rPr>
            </w:pPr>
            <w:r w:rsidRPr="0042752D">
              <w:rPr>
                <w:b/>
                <w:i/>
                <w:sz w:val="18"/>
                <w:szCs w:val="18"/>
              </w:rPr>
              <w:t>n</w:t>
            </w:r>
            <w:r w:rsidRPr="0042752D">
              <w:rPr>
                <w:b/>
                <w:sz w:val="18"/>
                <w:szCs w:val="18"/>
              </w:rPr>
              <w:noBreakHyphen/>
              <w:t>Heptane</w:t>
            </w:r>
            <w:r w:rsidRPr="0042752D">
              <w:rPr>
                <w:b/>
              </w:rPr>
              <w:br/>
              <w:t>(8 % of SRM)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Molar Mass (g/</w:t>
            </w:r>
            <w:proofErr w:type="spellStart"/>
            <w:r w:rsidRPr="0042752D">
              <w:rPr>
                <w:b/>
              </w:rPr>
              <w:t>mol</w:t>
            </w:r>
            <w:proofErr w:type="spellEnd"/>
            <w:r w:rsidRPr="0042752D">
              <w:rPr>
                <w:b/>
              </w:rPr>
              <w:t>)</w:t>
            </w:r>
          </w:p>
        </w:tc>
        <w:tc>
          <w:tcPr>
            <w:tcW w:w="2227" w:type="dxa"/>
          </w:tcPr>
          <w:p w:rsidR="00EB1EEF" w:rsidRPr="0042752D" w:rsidRDefault="00510B76" w:rsidP="005C636C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 w:rsidRPr="0042752D">
              <w:rPr>
                <w:sz w:val="18"/>
                <w:szCs w:val="18"/>
              </w:rPr>
              <w:t>114.23</w:t>
            </w:r>
          </w:p>
        </w:tc>
        <w:tc>
          <w:tcPr>
            <w:tcW w:w="2139" w:type="dxa"/>
          </w:tcPr>
          <w:p w:rsidR="00EB1EEF" w:rsidRPr="0042752D" w:rsidRDefault="00E77E76" w:rsidP="005C636C">
            <w:pPr>
              <w:widowControl/>
              <w:jc w:val="left"/>
              <w:rPr>
                <w:sz w:val="18"/>
                <w:szCs w:val="18"/>
              </w:rPr>
            </w:pPr>
            <w:r w:rsidRPr="0042752D">
              <w:rPr>
                <w:sz w:val="18"/>
                <w:szCs w:val="18"/>
              </w:rPr>
              <w:t>46.07</w:t>
            </w:r>
          </w:p>
        </w:tc>
        <w:tc>
          <w:tcPr>
            <w:tcW w:w="2144" w:type="dxa"/>
          </w:tcPr>
          <w:p w:rsidR="00EB1EEF" w:rsidRPr="0042752D" w:rsidRDefault="003875D7" w:rsidP="00CB312F">
            <w:pPr>
              <w:widowControl/>
              <w:jc w:val="left"/>
            </w:pPr>
            <w:r w:rsidRPr="0042752D">
              <w:t>100.21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Molecular Formula</w:t>
            </w:r>
          </w:p>
        </w:tc>
        <w:tc>
          <w:tcPr>
            <w:tcW w:w="2227" w:type="dxa"/>
          </w:tcPr>
          <w:p w:rsidR="00EB1EEF" w:rsidRPr="0042752D" w:rsidRDefault="00510B76" w:rsidP="00510B76">
            <w:pPr>
              <w:widowControl/>
              <w:jc w:val="left"/>
              <w:rPr>
                <w:sz w:val="18"/>
                <w:szCs w:val="18"/>
              </w:rPr>
            </w:pPr>
            <w:r w:rsidRPr="0042752D">
              <w:rPr>
                <w:sz w:val="18"/>
                <w:szCs w:val="18"/>
              </w:rPr>
              <w:t>C</w:t>
            </w:r>
            <w:r w:rsidRPr="0042752D">
              <w:rPr>
                <w:sz w:val="18"/>
                <w:szCs w:val="18"/>
                <w:vertAlign w:val="subscript"/>
              </w:rPr>
              <w:t>8</w:t>
            </w:r>
            <w:r w:rsidRPr="0042752D">
              <w:rPr>
                <w:sz w:val="18"/>
                <w:szCs w:val="18"/>
              </w:rPr>
              <w:t>H</w:t>
            </w:r>
            <w:r w:rsidRPr="0042752D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2139" w:type="dxa"/>
          </w:tcPr>
          <w:p w:rsidR="00EB1EEF" w:rsidRPr="0042752D" w:rsidRDefault="00E77E76" w:rsidP="00E77E76">
            <w:pPr>
              <w:widowControl/>
              <w:jc w:val="left"/>
            </w:pPr>
            <w:r w:rsidRPr="0042752D">
              <w:rPr>
                <w:sz w:val="18"/>
                <w:szCs w:val="18"/>
              </w:rPr>
              <w:t>C</w:t>
            </w:r>
            <w:r w:rsidRPr="0042752D">
              <w:rPr>
                <w:sz w:val="18"/>
                <w:szCs w:val="18"/>
                <w:vertAlign w:val="subscript"/>
              </w:rPr>
              <w:t>2</w:t>
            </w:r>
            <w:r w:rsidRPr="0042752D">
              <w:rPr>
                <w:sz w:val="18"/>
                <w:szCs w:val="18"/>
              </w:rPr>
              <w:t>H</w:t>
            </w:r>
            <w:r w:rsidRPr="0042752D">
              <w:rPr>
                <w:sz w:val="18"/>
                <w:szCs w:val="18"/>
                <w:vertAlign w:val="subscript"/>
              </w:rPr>
              <w:t>6</w:t>
            </w:r>
            <w:r w:rsidRPr="0042752D">
              <w:rPr>
                <w:sz w:val="18"/>
                <w:szCs w:val="18"/>
              </w:rPr>
              <w:t>O</w:t>
            </w:r>
          </w:p>
        </w:tc>
        <w:tc>
          <w:tcPr>
            <w:tcW w:w="2144" w:type="dxa"/>
          </w:tcPr>
          <w:p w:rsidR="00EB1EEF" w:rsidRPr="0042752D" w:rsidRDefault="003875D7" w:rsidP="00CB312F">
            <w:pPr>
              <w:widowControl/>
              <w:jc w:val="left"/>
            </w:pPr>
            <w:r w:rsidRPr="0042752D">
              <w:t>C</w:t>
            </w:r>
            <w:r w:rsidRPr="0042752D">
              <w:rPr>
                <w:vertAlign w:val="subscript"/>
              </w:rPr>
              <w:t>7</w:t>
            </w:r>
            <w:r w:rsidRPr="0042752D">
              <w:t>H</w:t>
            </w:r>
            <w:r w:rsidRPr="0042752D">
              <w:rPr>
                <w:vertAlign w:val="subscript"/>
              </w:rPr>
              <w:t>16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Appearance (physical state, color, etc.)</w:t>
            </w:r>
          </w:p>
        </w:tc>
        <w:tc>
          <w:tcPr>
            <w:tcW w:w="2227" w:type="dxa"/>
          </w:tcPr>
          <w:p w:rsidR="00EB1EEF" w:rsidRPr="0042752D" w:rsidRDefault="00EB1EEF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 xml:space="preserve">clear, colorless, </w:t>
            </w:r>
            <w:r w:rsidR="00510B76" w:rsidRPr="0042752D">
              <w:t xml:space="preserve">free-flowing </w:t>
            </w:r>
            <w:r w:rsidRPr="0042752D">
              <w:t>liquid</w:t>
            </w:r>
          </w:p>
        </w:tc>
        <w:tc>
          <w:tcPr>
            <w:tcW w:w="2139" w:type="dxa"/>
          </w:tcPr>
          <w:p w:rsidR="00EB1EEF" w:rsidRPr="0042752D" w:rsidRDefault="00510B76" w:rsidP="00510B76">
            <w:pPr>
              <w:widowControl/>
              <w:jc w:val="left"/>
            </w:pPr>
            <w:r w:rsidRPr="0042752D">
              <w:t>clear, colorless liquid</w:t>
            </w:r>
          </w:p>
        </w:tc>
        <w:tc>
          <w:tcPr>
            <w:tcW w:w="2144" w:type="dxa"/>
          </w:tcPr>
          <w:p w:rsidR="00EB1EEF" w:rsidRPr="0042752D" w:rsidRDefault="00E77E76" w:rsidP="00CB312F">
            <w:pPr>
              <w:widowControl/>
              <w:jc w:val="left"/>
            </w:pPr>
            <w:r w:rsidRPr="0042752D">
              <w:t>clear, colorless liquid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Odor</w:t>
            </w:r>
          </w:p>
        </w:tc>
        <w:tc>
          <w:tcPr>
            <w:tcW w:w="2227" w:type="dxa"/>
          </w:tcPr>
          <w:p w:rsidR="00EB1EEF" w:rsidRPr="0042752D" w:rsidRDefault="00EB1EEF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gasoline odor</w:t>
            </w:r>
          </w:p>
        </w:tc>
        <w:tc>
          <w:tcPr>
            <w:tcW w:w="2139" w:type="dxa"/>
          </w:tcPr>
          <w:p w:rsidR="00EB1EEF" w:rsidRPr="0042752D" w:rsidRDefault="00510B76" w:rsidP="00CB312F">
            <w:pPr>
              <w:widowControl/>
              <w:jc w:val="left"/>
            </w:pPr>
            <w:r w:rsidRPr="0042752D">
              <w:t>alcohol odor</w:t>
            </w:r>
          </w:p>
        </w:tc>
        <w:tc>
          <w:tcPr>
            <w:tcW w:w="2144" w:type="dxa"/>
          </w:tcPr>
          <w:p w:rsidR="00EB1EEF" w:rsidRPr="0042752D" w:rsidRDefault="003875D7" w:rsidP="00CB312F">
            <w:pPr>
              <w:widowControl/>
              <w:jc w:val="left"/>
            </w:pPr>
            <w:r w:rsidRPr="0042752D">
              <w:t>gasoline odor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Odor threshold</w:t>
            </w:r>
          </w:p>
        </w:tc>
        <w:tc>
          <w:tcPr>
            <w:tcW w:w="2227" w:type="dxa"/>
          </w:tcPr>
          <w:p w:rsidR="00EB1EEF" w:rsidRPr="0042752D" w:rsidRDefault="00EB1EEF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not available</w:t>
            </w:r>
          </w:p>
        </w:tc>
        <w:tc>
          <w:tcPr>
            <w:tcW w:w="2139" w:type="dxa"/>
          </w:tcPr>
          <w:p w:rsidR="00EB1EEF" w:rsidRPr="0042752D" w:rsidRDefault="00E77E76" w:rsidP="00CB312F">
            <w:pPr>
              <w:widowControl/>
              <w:jc w:val="left"/>
            </w:pPr>
            <w:r w:rsidRPr="0042752D">
              <w:t>5 ppm to 10 ppm</w:t>
            </w:r>
          </w:p>
        </w:tc>
        <w:tc>
          <w:tcPr>
            <w:tcW w:w="2144" w:type="dxa"/>
          </w:tcPr>
          <w:p w:rsidR="00EB1EEF" w:rsidRPr="0042752D" w:rsidRDefault="003875D7" w:rsidP="00CB312F">
            <w:pPr>
              <w:widowControl/>
              <w:jc w:val="left"/>
            </w:pPr>
            <w:r w:rsidRPr="0042752D">
              <w:t>200 ppm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pH</w:t>
            </w:r>
          </w:p>
        </w:tc>
        <w:tc>
          <w:tcPr>
            <w:tcW w:w="2227" w:type="dxa"/>
          </w:tcPr>
          <w:p w:rsidR="00EB1EEF" w:rsidRPr="0042752D" w:rsidRDefault="00EB1EEF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not available</w:t>
            </w:r>
          </w:p>
        </w:tc>
        <w:tc>
          <w:tcPr>
            <w:tcW w:w="2139" w:type="dxa"/>
          </w:tcPr>
          <w:p w:rsidR="00EB1EEF" w:rsidRPr="0042752D" w:rsidRDefault="00E77E76" w:rsidP="00CB312F">
            <w:pPr>
              <w:widowControl/>
              <w:jc w:val="left"/>
            </w:pPr>
            <w:r w:rsidRPr="0042752D">
              <w:t>not available</w:t>
            </w:r>
          </w:p>
        </w:tc>
        <w:tc>
          <w:tcPr>
            <w:tcW w:w="2144" w:type="dxa"/>
          </w:tcPr>
          <w:p w:rsidR="00EB1EEF" w:rsidRPr="0042752D" w:rsidRDefault="003875D7" w:rsidP="00CB312F">
            <w:pPr>
              <w:widowControl/>
              <w:jc w:val="left"/>
            </w:pPr>
            <w:r w:rsidRPr="0042752D">
              <w:t>not available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Evaporation rate</w:t>
            </w:r>
          </w:p>
        </w:tc>
        <w:tc>
          <w:tcPr>
            <w:tcW w:w="2227" w:type="dxa"/>
          </w:tcPr>
          <w:p w:rsidR="00EB1EEF" w:rsidRPr="0042752D" w:rsidRDefault="00510B76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&lt;1 (ether = 1)</w:t>
            </w:r>
          </w:p>
        </w:tc>
        <w:tc>
          <w:tcPr>
            <w:tcW w:w="2139" w:type="dxa"/>
          </w:tcPr>
          <w:p w:rsidR="00EB1EEF" w:rsidRPr="0042752D" w:rsidRDefault="00E77E76" w:rsidP="00CB312F">
            <w:pPr>
              <w:widowControl/>
              <w:jc w:val="left"/>
            </w:pPr>
            <w:r w:rsidRPr="0042752D">
              <w:t>1.4 (carbon tetrachloride = 1)</w:t>
            </w:r>
          </w:p>
        </w:tc>
        <w:tc>
          <w:tcPr>
            <w:tcW w:w="2144" w:type="dxa"/>
          </w:tcPr>
          <w:p w:rsidR="00EB1EEF" w:rsidRPr="0042752D" w:rsidRDefault="003875D7" w:rsidP="003875D7">
            <w:pPr>
              <w:widowControl/>
              <w:jc w:val="left"/>
            </w:pPr>
            <w:r w:rsidRPr="0042752D">
              <w:t>2.8 (butyl acetate = 1)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Melting point/freezing point</w:t>
            </w:r>
          </w:p>
        </w:tc>
        <w:tc>
          <w:tcPr>
            <w:tcW w:w="2227" w:type="dxa"/>
          </w:tcPr>
          <w:p w:rsidR="00EB1EEF" w:rsidRPr="0042752D" w:rsidRDefault="00510B76" w:rsidP="00510B76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–</w:t>
            </w:r>
            <w:r w:rsidR="00EB1EEF" w:rsidRPr="0042752D">
              <w:t>107 °C (</w:t>
            </w:r>
            <w:r w:rsidRPr="0042752D">
              <w:t>–161</w:t>
            </w:r>
            <w:r w:rsidR="00EB1EEF" w:rsidRPr="0042752D">
              <w:t> °F)</w:t>
            </w:r>
          </w:p>
        </w:tc>
        <w:tc>
          <w:tcPr>
            <w:tcW w:w="2139" w:type="dxa"/>
          </w:tcPr>
          <w:p w:rsidR="00EB1EEF" w:rsidRPr="0042752D" w:rsidRDefault="00E77E76" w:rsidP="002D052C">
            <w:pPr>
              <w:widowControl/>
              <w:jc w:val="left"/>
            </w:pPr>
            <w:r w:rsidRPr="0042752D">
              <w:t>–117 °C (–</w:t>
            </w:r>
            <w:r w:rsidR="002D052C" w:rsidRPr="0042752D">
              <w:t>179</w:t>
            </w:r>
            <w:r w:rsidRPr="0042752D">
              <w:t> °F)</w:t>
            </w:r>
          </w:p>
        </w:tc>
        <w:tc>
          <w:tcPr>
            <w:tcW w:w="2144" w:type="dxa"/>
          </w:tcPr>
          <w:p w:rsidR="00EB1EEF" w:rsidRPr="0042752D" w:rsidRDefault="003875D7" w:rsidP="002B1784">
            <w:pPr>
              <w:widowControl/>
              <w:jc w:val="left"/>
            </w:pPr>
            <w:r w:rsidRPr="0042752D">
              <w:t>–91 °C (–</w:t>
            </w:r>
            <w:r w:rsidR="002B1784" w:rsidRPr="0042752D">
              <w:t>132</w:t>
            </w:r>
            <w:r w:rsidRPr="0042752D">
              <w:t> °F)</w:t>
            </w:r>
          </w:p>
        </w:tc>
      </w:tr>
      <w:tr w:rsidR="00EB1EEF" w:rsidRPr="0042752D" w:rsidTr="002B1784">
        <w:trPr>
          <w:cantSplit/>
          <w:trHeight w:val="20"/>
        </w:trPr>
        <w:tc>
          <w:tcPr>
            <w:tcW w:w="2898" w:type="dxa"/>
          </w:tcPr>
          <w:p w:rsidR="00EB1EEF" w:rsidRPr="0042752D" w:rsidRDefault="00EB1EEF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 xml:space="preserve">Relative Density </w:t>
            </w:r>
            <w:r w:rsidRPr="0042752D">
              <w:t>(water = 1)</w:t>
            </w:r>
          </w:p>
        </w:tc>
        <w:tc>
          <w:tcPr>
            <w:tcW w:w="2227" w:type="dxa"/>
          </w:tcPr>
          <w:p w:rsidR="00EB1EEF" w:rsidRPr="0042752D" w:rsidRDefault="00510B76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0.6919</w:t>
            </w:r>
          </w:p>
        </w:tc>
        <w:tc>
          <w:tcPr>
            <w:tcW w:w="2139" w:type="dxa"/>
          </w:tcPr>
          <w:p w:rsidR="00EB1EEF" w:rsidRPr="0042752D" w:rsidRDefault="00E77E76" w:rsidP="00CB312F">
            <w:pPr>
              <w:widowControl/>
              <w:jc w:val="left"/>
            </w:pPr>
            <w:r w:rsidRPr="0042752D">
              <w:t>0.7893</w:t>
            </w:r>
          </w:p>
        </w:tc>
        <w:tc>
          <w:tcPr>
            <w:tcW w:w="2144" w:type="dxa"/>
          </w:tcPr>
          <w:p w:rsidR="00EB1EEF" w:rsidRPr="0042752D" w:rsidRDefault="003875D7" w:rsidP="00CB312F">
            <w:pPr>
              <w:widowControl/>
              <w:jc w:val="left"/>
            </w:pPr>
            <w:r w:rsidRPr="0042752D">
              <w:t>0.6837</w:t>
            </w:r>
          </w:p>
        </w:tc>
      </w:tr>
      <w:tr w:rsidR="003875D7" w:rsidRPr="0042752D" w:rsidTr="002B1784">
        <w:trPr>
          <w:cantSplit/>
          <w:trHeight w:val="20"/>
        </w:trPr>
        <w:tc>
          <w:tcPr>
            <w:tcW w:w="2898" w:type="dxa"/>
          </w:tcPr>
          <w:p w:rsidR="003875D7" w:rsidRPr="0042752D" w:rsidRDefault="003875D7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Density</w:t>
            </w:r>
          </w:p>
        </w:tc>
        <w:tc>
          <w:tcPr>
            <w:tcW w:w="2227" w:type="dxa"/>
          </w:tcPr>
          <w:p w:rsidR="003875D7" w:rsidRPr="0042752D" w:rsidRDefault="003875D7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not available</w:t>
            </w:r>
          </w:p>
        </w:tc>
        <w:tc>
          <w:tcPr>
            <w:tcW w:w="2139" w:type="dxa"/>
          </w:tcPr>
          <w:p w:rsidR="003875D7" w:rsidRPr="0042752D" w:rsidRDefault="003875D7" w:rsidP="00CB312F">
            <w:pPr>
              <w:widowControl/>
              <w:jc w:val="left"/>
            </w:pPr>
            <w:r w:rsidRPr="0042752D">
              <w:t>not available</w:t>
            </w:r>
          </w:p>
        </w:tc>
        <w:tc>
          <w:tcPr>
            <w:tcW w:w="2144" w:type="dxa"/>
          </w:tcPr>
          <w:p w:rsidR="003875D7" w:rsidRPr="0042752D" w:rsidRDefault="003875D7" w:rsidP="005C636C">
            <w:pPr>
              <w:widowControl/>
              <w:jc w:val="left"/>
            </w:pPr>
            <w:r w:rsidRPr="0042752D">
              <w:t>not available</w:t>
            </w:r>
          </w:p>
        </w:tc>
      </w:tr>
      <w:tr w:rsidR="003875D7" w:rsidRPr="0042752D" w:rsidTr="002B1784">
        <w:trPr>
          <w:cantSplit/>
          <w:trHeight w:val="20"/>
        </w:trPr>
        <w:tc>
          <w:tcPr>
            <w:tcW w:w="2898" w:type="dxa"/>
          </w:tcPr>
          <w:p w:rsidR="003875D7" w:rsidRPr="0042752D" w:rsidRDefault="003875D7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Vapor Pressure</w:t>
            </w:r>
          </w:p>
        </w:tc>
        <w:tc>
          <w:tcPr>
            <w:tcW w:w="2227" w:type="dxa"/>
          </w:tcPr>
          <w:p w:rsidR="003875D7" w:rsidRPr="0042752D" w:rsidRDefault="003875D7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41 mmHg at 21 °C</w:t>
            </w:r>
          </w:p>
        </w:tc>
        <w:tc>
          <w:tcPr>
            <w:tcW w:w="2139" w:type="dxa"/>
          </w:tcPr>
          <w:p w:rsidR="003875D7" w:rsidRPr="0042752D" w:rsidRDefault="003875D7" w:rsidP="00E77E76">
            <w:pPr>
              <w:widowControl/>
              <w:jc w:val="left"/>
            </w:pPr>
            <w:r w:rsidRPr="0042752D">
              <w:t>40 mmHg at 19 °C</w:t>
            </w:r>
          </w:p>
        </w:tc>
        <w:tc>
          <w:tcPr>
            <w:tcW w:w="2144" w:type="dxa"/>
          </w:tcPr>
          <w:p w:rsidR="003875D7" w:rsidRPr="0042752D" w:rsidRDefault="003875D7" w:rsidP="003875D7">
            <w:pPr>
              <w:widowControl/>
              <w:jc w:val="left"/>
            </w:pPr>
            <w:r w:rsidRPr="0042752D">
              <w:t>40 mmHg at 20 °C</w:t>
            </w:r>
          </w:p>
        </w:tc>
      </w:tr>
      <w:tr w:rsidR="003875D7" w:rsidRPr="0042752D" w:rsidTr="002B1784">
        <w:trPr>
          <w:cantSplit/>
          <w:trHeight w:val="20"/>
        </w:trPr>
        <w:tc>
          <w:tcPr>
            <w:tcW w:w="2898" w:type="dxa"/>
          </w:tcPr>
          <w:p w:rsidR="003875D7" w:rsidRPr="0042752D" w:rsidRDefault="003875D7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Vapor Density (air = 1)</w:t>
            </w:r>
          </w:p>
        </w:tc>
        <w:tc>
          <w:tcPr>
            <w:tcW w:w="2227" w:type="dxa"/>
          </w:tcPr>
          <w:p w:rsidR="003875D7" w:rsidRPr="0042752D" w:rsidRDefault="003875D7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3.9</w:t>
            </w:r>
          </w:p>
        </w:tc>
        <w:tc>
          <w:tcPr>
            <w:tcW w:w="2139" w:type="dxa"/>
          </w:tcPr>
          <w:p w:rsidR="003875D7" w:rsidRPr="0042752D" w:rsidRDefault="003875D7" w:rsidP="00CB312F">
            <w:pPr>
              <w:widowControl/>
              <w:jc w:val="left"/>
            </w:pPr>
            <w:r w:rsidRPr="0042752D">
              <w:t>1.59</w:t>
            </w:r>
          </w:p>
        </w:tc>
        <w:tc>
          <w:tcPr>
            <w:tcW w:w="2144" w:type="dxa"/>
          </w:tcPr>
          <w:p w:rsidR="003875D7" w:rsidRPr="0042752D" w:rsidRDefault="003875D7" w:rsidP="00CB312F">
            <w:pPr>
              <w:widowControl/>
              <w:jc w:val="left"/>
            </w:pPr>
            <w:r w:rsidRPr="0042752D">
              <w:t>3.45</w:t>
            </w:r>
          </w:p>
        </w:tc>
      </w:tr>
      <w:tr w:rsidR="003875D7" w:rsidRPr="0042752D" w:rsidTr="002B1784">
        <w:trPr>
          <w:cantSplit/>
          <w:trHeight w:val="20"/>
        </w:trPr>
        <w:tc>
          <w:tcPr>
            <w:tcW w:w="2898" w:type="dxa"/>
          </w:tcPr>
          <w:p w:rsidR="003875D7" w:rsidRPr="0042752D" w:rsidRDefault="003875D7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Viscosity</w:t>
            </w:r>
          </w:p>
        </w:tc>
        <w:tc>
          <w:tcPr>
            <w:tcW w:w="2227" w:type="dxa"/>
          </w:tcPr>
          <w:p w:rsidR="003875D7" w:rsidRPr="0042752D" w:rsidRDefault="003875D7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not available</w:t>
            </w:r>
          </w:p>
        </w:tc>
        <w:tc>
          <w:tcPr>
            <w:tcW w:w="2139" w:type="dxa"/>
          </w:tcPr>
          <w:p w:rsidR="003875D7" w:rsidRPr="0042752D" w:rsidRDefault="003875D7" w:rsidP="00E77E76">
            <w:pPr>
              <w:widowControl/>
              <w:jc w:val="left"/>
            </w:pPr>
            <w:r w:rsidRPr="0042752D">
              <w:t>1.22 to 1.41 cP at 20 °C</w:t>
            </w:r>
          </w:p>
        </w:tc>
        <w:tc>
          <w:tcPr>
            <w:tcW w:w="2144" w:type="dxa"/>
          </w:tcPr>
          <w:p w:rsidR="003875D7" w:rsidRPr="0042752D" w:rsidRDefault="003875D7" w:rsidP="00CB312F">
            <w:pPr>
              <w:widowControl/>
              <w:jc w:val="left"/>
            </w:pPr>
            <w:r w:rsidRPr="0042752D">
              <w:t>not available</w:t>
            </w:r>
          </w:p>
        </w:tc>
      </w:tr>
      <w:tr w:rsidR="003875D7" w:rsidRPr="0042752D" w:rsidTr="002B1784">
        <w:trPr>
          <w:cantSplit/>
          <w:trHeight w:val="20"/>
        </w:trPr>
        <w:tc>
          <w:tcPr>
            <w:tcW w:w="2898" w:type="dxa"/>
          </w:tcPr>
          <w:p w:rsidR="003875D7" w:rsidRPr="0042752D" w:rsidRDefault="003875D7" w:rsidP="00510B76">
            <w:pPr>
              <w:widowControl/>
              <w:ind w:left="180"/>
              <w:jc w:val="left"/>
              <w:rPr>
                <w:b/>
              </w:rPr>
            </w:pPr>
            <w:proofErr w:type="spellStart"/>
            <w:r w:rsidRPr="0042752D">
              <w:rPr>
                <w:b/>
              </w:rPr>
              <w:t>Solubilities</w:t>
            </w:r>
            <w:proofErr w:type="spellEnd"/>
          </w:p>
        </w:tc>
        <w:tc>
          <w:tcPr>
            <w:tcW w:w="2227" w:type="dxa"/>
          </w:tcPr>
          <w:p w:rsidR="003875D7" w:rsidRPr="0042752D" w:rsidRDefault="003875D7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 xml:space="preserve">immiscible with water; soluble in ether, alcohol, acetone, benzene, toluene, chloroform, xylene, carbon disulfide, carbon tetrachloride, </w:t>
            </w:r>
            <w:proofErr w:type="spellStart"/>
            <w:r w:rsidRPr="0042752D">
              <w:t>dimethylformamide</w:t>
            </w:r>
            <w:proofErr w:type="spellEnd"/>
            <w:r w:rsidRPr="0042752D">
              <w:t>, oils</w:t>
            </w:r>
          </w:p>
        </w:tc>
        <w:tc>
          <w:tcPr>
            <w:tcW w:w="2139" w:type="dxa"/>
          </w:tcPr>
          <w:p w:rsidR="003875D7" w:rsidRPr="0042752D" w:rsidRDefault="003875D7" w:rsidP="003875D7">
            <w:pPr>
              <w:widowControl/>
              <w:jc w:val="left"/>
            </w:pPr>
            <w:r w:rsidRPr="0042752D">
              <w:t>miscible with water; soluble in benzene, ether, acetone, chloroform, methanol, and organic solvents</w:t>
            </w:r>
          </w:p>
        </w:tc>
        <w:tc>
          <w:tcPr>
            <w:tcW w:w="2144" w:type="dxa"/>
          </w:tcPr>
          <w:p w:rsidR="003875D7" w:rsidRPr="0042752D" w:rsidRDefault="003875D7" w:rsidP="00CB312F">
            <w:pPr>
              <w:widowControl/>
              <w:jc w:val="left"/>
            </w:pPr>
            <w:r w:rsidRPr="0042752D">
              <w:t>0.005 %soluble in water; soluble in ethanol, ether, chloroform and acetone.</w:t>
            </w:r>
          </w:p>
        </w:tc>
      </w:tr>
      <w:tr w:rsidR="003875D7" w:rsidRPr="0042752D" w:rsidTr="005C665A">
        <w:trPr>
          <w:cantSplit/>
          <w:trHeight w:val="20"/>
        </w:trPr>
        <w:tc>
          <w:tcPr>
            <w:tcW w:w="2898" w:type="dxa"/>
            <w:tcBorders>
              <w:bottom w:val="single" w:sz="4" w:space="0" w:color="BFBFBF" w:themeColor="background1" w:themeShade="BF"/>
            </w:tcBorders>
          </w:tcPr>
          <w:p w:rsidR="003875D7" w:rsidRPr="0042752D" w:rsidRDefault="003875D7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Partition coefficient (n</w:t>
            </w:r>
            <w:r w:rsidRPr="0042752D">
              <w:rPr>
                <w:b/>
              </w:rPr>
              <w:noBreakHyphen/>
              <w:t>octanol/water)</w:t>
            </w:r>
          </w:p>
        </w:tc>
        <w:tc>
          <w:tcPr>
            <w:tcW w:w="2227" w:type="dxa"/>
            <w:tcBorders>
              <w:bottom w:val="single" w:sz="4" w:space="0" w:color="BFBFBF" w:themeColor="background1" w:themeShade="BF"/>
            </w:tcBorders>
          </w:tcPr>
          <w:p w:rsidR="003875D7" w:rsidRPr="0042752D" w:rsidRDefault="003875D7" w:rsidP="00CB312F">
            <w:pPr>
              <w:widowControl/>
              <w:tabs>
                <w:tab w:val="left" w:pos="2682"/>
              </w:tabs>
              <w:ind w:right="-108"/>
              <w:jc w:val="left"/>
              <w:rPr>
                <w:highlight w:val="yellow"/>
              </w:rPr>
            </w:pPr>
            <w:r w:rsidRPr="0042752D">
              <w:t>not available</w:t>
            </w:r>
          </w:p>
        </w:tc>
        <w:tc>
          <w:tcPr>
            <w:tcW w:w="2139" w:type="dxa"/>
            <w:tcBorders>
              <w:bottom w:val="single" w:sz="4" w:space="0" w:color="BFBFBF" w:themeColor="background1" w:themeShade="BF"/>
            </w:tcBorders>
          </w:tcPr>
          <w:p w:rsidR="003875D7" w:rsidRPr="0042752D" w:rsidRDefault="003875D7" w:rsidP="00CB312F">
            <w:pPr>
              <w:widowControl/>
              <w:jc w:val="left"/>
            </w:pPr>
            <w:r w:rsidRPr="0042752D">
              <w:t>not available</w:t>
            </w:r>
          </w:p>
        </w:tc>
        <w:tc>
          <w:tcPr>
            <w:tcW w:w="2144" w:type="dxa"/>
            <w:tcBorders>
              <w:bottom w:val="single" w:sz="4" w:space="0" w:color="BFBFBF" w:themeColor="background1" w:themeShade="BF"/>
            </w:tcBorders>
          </w:tcPr>
          <w:p w:rsidR="003875D7" w:rsidRPr="0042752D" w:rsidRDefault="003875D7" w:rsidP="00CB312F">
            <w:pPr>
              <w:widowControl/>
              <w:jc w:val="left"/>
            </w:pPr>
            <w:r w:rsidRPr="0042752D">
              <w:t>not available</w:t>
            </w:r>
          </w:p>
        </w:tc>
      </w:tr>
      <w:tr w:rsidR="003875D7" w:rsidRPr="0042752D" w:rsidTr="005C665A">
        <w:trPr>
          <w:cantSplit/>
          <w:trHeight w:val="360"/>
        </w:trPr>
        <w:tc>
          <w:tcPr>
            <w:tcW w:w="9408" w:type="dxa"/>
            <w:gridSpan w:val="4"/>
            <w:tcBorders>
              <w:right w:val="single" w:sz="4" w:space="0" w:color="BFBFBF" w:themeColor="background1" w:themeShade="BF"/>
            </w:tcBorders>
            <w:vAlign w:val="center"/>
          </w:tcPr>
          <w:p w:rsidR="003875D7" w:rsidRPr="0042752D" w:rsidRDefault="005C665A" w:rsidP="00CB312F">
            <w:pPr>
              <w:widowControl/>
              <w:jc w:val="left"/>
              <w:rPr>
                <w:highlight w:val="yellow"/>
              </w:rPr>
            </w:pPr>
            <w:r w:rsidRPr="0042752D">
              <w:rPr>
                <w:b/>
              </w:rPr>
              <w:t>Thermal Stability Properties</w:t>
            </w:r>
          </w:p>
        </w:tc>
      </w:tr>
      <w:tr w:rsidR="005C665A" w:rsidRPr="0042752D" w:rsidTr="002B1784">
        <w:trPr>
          <w:cantSplit/>
          <w:trHeight w:val="20"/>
        </w:trPr>
        <w:tc>
          <w:tcPr>
            <w:tcW w:w="2898" w:type="dxa"/>
          </w:tcPr>
          <w:p w:rsidR="005C665A" w:rsidRPr="0042752D" w:rsidRDefault="005C665A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Autoignition Temperature</w:t>
            </w:r>
          </w:p>
        </w:tc>
        <w:tc>
          <w:tcPr>
            <w:tcW w:w="2227" w:type="dxa"/>
          </w:tcPr>
          <w:p w:rsidR="005C665A" w:rsidRPr="0042752D" w:rsidRDefault="005C665A" w:rsidP="002D052C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415 °C (779 °F)</w:t>
            </w:r>
          </w:p>
        </w:tc>
        <w:tc>
          <w:tcPr>
            <w:tcW w:w="2139" w:type="dxa"/>
          </w:tcPr>
          <w:p w:rsidR="005C665A" w:rsidRPr="0042752D" w:rsidRDefault="005C665A" w:rsidP="002D052C">
            <w:pPr>
              <w:widowControl/>
              <w:jc w:val="left"/>
            </w:pPr>
            <w:r w:rsidRPr="0042752D">
              <w:t>363 °C (685 °F)</w:t>
            </w:r>
          </w:p>
        </w:tc>
        <w:tc>
          <w:tcPr>
            <w:tcW w:w="2144" w:type="dxa"/>
          </w:tcPr>
          <w:p w:rsidR="005C665A" w:rsidRPr="0042752D" w:rsidRDefault="005C665A" w:rsidP="002D052C">
            <w:pPr>
              <w:widowControl/>
              <w:jc w:val="left"/>
            </w:pPr>
            <w:r w:rsidRPr="0042752D">
              <w:t>204 °C (399 °F)</w:t>
            </w:r>
          </w:p>
        </w:tc>
      </w:tr>
      <w:tr w:rsidR="005C665A" w:rsidRPr="0042752D" w:rsidTr="002B1784">
        <w:trPr>
          <w:cantSplit/>
          <w:trHeight w:val="20"/>
        </w:trPr>
        <w:tc>
          <w:tcPr>
            <w:tcW w:w="2898" w:type="dxa"/>
          </w:tcPr>
          <w:p w:rsidR="005C665A" w:rsidRPr="0042752D" w:rsidRDefault="005C665A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Thermal Decomposition</w:t>
            </w:r>
          </w:p>
        </w:tc>
        <w:tc>
          <w:tcPr>
            <w:tcW w:w="2227" w:type="dxa"/>
          </w:tcPr>
          <w:p w:rsidR="005C665A" w:rsidRPr="0042752D" w:rsidRDefault="005C665A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not available</w:t>
            </w:r>
          </w:p>
        </w:tc>
        <w:tc>
          <w:tcPr>
            <w:tcW w:w="2139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not available</w:t>
            </w:r>
          </w:p>
        </w:tc>
        <w:tc>
          <w:tcPr>
            <w:tcW w:w="2144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not available</w:t>
            </w:r>
          </w:p>
        </w:tc>
      </w:tr>
      <w:tr w:rsidR="005C665A" w:rsidRPr="0042752D" w:rsidTr="002B1784">
        <w:trPr>
          <w:cantSplit/>
          <w:trHeight w:val="20"/>
        </w:trPr>
        <w:tc>
          <w:tcPr>
            <w:tcW w:w="2898" w:type="dxa"/>
          </w:tcPr>
          <w:p w:rsidR="005C665A" w:rsidRPr="0042752D" w:rsidRDefault="005C665A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Initial boiling point and boiling range</w:t>
            </w:r>
          </w:p>
        </w:tc>
        <w:tc>
          <w:tcPr>
            <w:tcW w:w="2227" w:type="dxa"/>
          </w:tcPr>
          <w:p w:rsidR="005C665A" w:rsidRPr="0042752D" w:rsidRDefault="005C665A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99 °C (210 °F)</w:t>
            </w:r>
          </w:p>
        </w:tc>
        <w:tc>
          <w:tcPr>
            <w:tcW w:w="2139" w:type="dxa"/>
          </w:tcPr>
          <w:p w:rsidR="005C665A" w:rsidRPr="0042752D" w:rsidRDefault="005C665A" w:rsidP="002D052C">
            <w:pPr>
              <w:widowControl/>
              <w:jc w:val="left"/>
            </w:pPr>
            <w:r w:rsidRPr="0042752D">
              <w:t>78.3 °C to 78.5 °C (172.9 °F to 173.3 °F)</w:t>
            </w:r>
          </w:p>
        </w:tc>
        <w:tc>
          <w:tcPr>
            <w:tcW w:w="2144" w:type="dxa"/>
          </w:tcPr>
          <w:p w:rsidR="005C665A" w:rsidRPr="0042752D" w:rsidRDefault="005C665A" w:rsidP="002D052C">
            <w:pPr>
              <w:widowControl/>
              <w:jc w:val="left"/>
            </w:pPr>
            <w:r w:rsidRPr="0042752D">
              <w:t>98 °C (208 °F)</w:t>
            </w:r>
          </w:p>
        </w:tc>
      </w:tr>
      <w:tr w:rsidR="005C665A" w:rsidRPr="0042752D" w:rsidTr="002B1784">
        <w:trPr>
          <w:cantSplit/>
          <w:trHeight w:val="20"/>
        </w:trPr>
        <w:tc>
          <w:tcPr>
            <w:tcW w:w="2898" w:type="dxa"/>
          </w:tcPr>
          <w:p w:rsidR="005C665A" w:rsidRPr="0042752D" w:rsidRDefault="005C665A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Explosive Limits, LEL (Volume %)</w:t>
            </w:r>
          </w:p>
        </w:tc>
        <w:tc>
          <w:tcPr>
            <w:tcW w:w="2227" w:type="dxa"/>
          </w:tcPr>
          <w:p w:rsidR="005C665A" w:rsidRPr="0042752D" w:rsidRDefault="005C665A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1.1</w:t>
            </w:r>
          </w:p>
        </w:tc>
        <w:tc>
          <w:tcPr>
            <w:tcW w:w="2139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3.3</w:t>
            </w:r>
          </w:p>
        </w:tc>
        <w:tc>
          <w:tcPr>
            <w:tcW w:w="2144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1.05</w:t>
            </w:r>
          </w:p>
        </w:tc>
      </w:tr>
      <w:tr w:rsidR="005C665A" w:rsidRPr="0042752D" w:rsidTr="002B1784">
        <w:trPr>
          <w:cantSplit/>
          <w:trHeight w:val="20"/>
        </w:trPr>
        <w:tc>
          <w:tcPr>
            <w:tcW w:w="2898" w:type="dxa"/>
          </w:tcPr>
          <w:p w:rsidR="005C665A" w:rsidRPr="0042752D" w:rsidRDefault="005C665A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Explosive Limits, UEL (Volume %)</w:t>
            </w:r>
          </w:p>
        </w:tc>
        <w:tc>
          <w:tcPr>
            <w:tcW w:w="2227" w:type="dxa"/>
          </w:tcPr>
          <w:p w:rsidR="005C665A" w:rsidRPr="0042752D" w:rsidRDefault="005C665A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6</w:t>
            </w:r>
          </w:p>
        </w:tc>
        <w:tc>
          <w:tcPr>
            <w:tcW w:w="2139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19</w:t>
            </w:r>
          </w:p>
        </w:tc>
        <w:tc>
          <w:tcPr>
            <w:tcW w:w="2144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6.7</w:t>
            </w:r>
          </w:p>
        </w:tc>
      </w:tr>
      <w:tr w:rsidR="005C665A" w:rsidRPr="0042752D" w:rsidTr="002B1784">
        <w:trPr>
          <w:cantSplit/>
          <w:trHeight w:val="20"/>
        </w:trPr>
        <w:tc>
          <w:tcPr>
            <w:tcW w:w="2898" w:type="dxa"/>
          </w:tcPr>
          <w:p w:rsidR="005C665A" w:rsidRPr="0042752D" w:rsidRDefault="005C665A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Flash Point (Closed Cup)</w:t>
            </w:r>
          </w:p>
        </w:tc>
        <w:tc>
          <w:tcPr>
            <w:tcW w:w="2227" w:type="dxa"/>
          </w:tcPr>
          <w:p w:rsidR="005C665A" w:rsidRPr="0042752D" w:rsidRDefault="005C665A" w:rsidP="002D052C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–12 °C (10 °F)</w:t>
            </w:r>
          </w:p>
        </w:tc>
        <w:tc>
          <w:tcPr>
            <w:tcW w:w="2139" w:type="dxa"/>
          </w:tcPr>
          <w:p w:rsidR="005C665A" w:rsidRPr="0042752D" w:rsidRDefault="005C665A" w:rsidP="002D052C">
            <w:pPr>
              <w:widowControl/>
              <w:jc w:val="left"/>
            </w:pPr>
            <w:r w:rsidRPr="0042752D">
              <w:t>13 °C (55 °F)</w:t>
            </w:r>
          </w:p>
        </w:tc>
        <w:tc>
          <w:tcPr>
            <w:tcW w:w="2144" w:type="dxa"/>
          </w:tcPr>
          <w:p w:rsidR="005C665A" w:rsidRPr="0042752D" w:rsidRDefault="005C665A" w:rsidP="002D052C">
            <w:pPr>
              <w:widowControl/>
              <w:jc w:val="left"/>
            </w:pPr>
            <w:r w:rsidRPr="0042752D">
              <w:t>–4 °C (24.8 °F)</w:t>
            </w:r>
          </w:p>
        </w:tc>
      </w:tr>
      <w:tr w:rsidR="005C665A" w:rsidRPr="0042752D" w:rsidTr="002B1784">
        <w:trPr>
          <w:cantSplit/>
          <w:trHeight w:val="20"/>
        </w:trPr>
        <w:tc>
          <w:tcPr>
            <w:tcW w:w="2898" w:type="dxa"/>
          </w:tcPr>
          <w:p w:rsidR="005C665A" w:rsidRPr="0042752D" w:rsidRDefault="005C665A" w:rsidP="00510B76">
            <w:pPr>
              <w:widowControl/>
              <w:ind w:left="180"/>
              <w:jc w:val="left"/>
              <w:rPr>
                <w:b/>
              </w:rPr>
            </w:pPr>
            <w:r w:rsidRPr="0042752D">
              <w:rPr>
                <w:b/>
              </w:rPr>
              <w:t>Flammability (solid, gas)</w:t>
            </w:r>
          </w:p>
        </w:tc>
        <w:tc>
          <w:tcPr>
            <w:tcW w:w="2227" w:type="dxa"/>
          </w:tcPr>
          <w:p w:rsidR="005C665A" w:rsidRPr="0042752D" w:rsidRDefault="005C665A" w:rsidP="00CB312F">
            <w:pPr>
              <w:widowControl/>
              <w:tabs>
                <w:tab w:val="left" w:pos="2682"/>
              </w:tabs>
              <w:ind w:right="-108"/>
              <w:jc w:val="left"/>
            </w:pPr>
            <w:r w:rsidRPr="0042752D">
              <w:t>not available</w:t>
            </w:r>
          </w:p>
        </w:tc>
        <w:tc>
          <w:tcPr>
            <w:tcW w:w="2139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not available</w:t>
            </w:r>
          </w:p>
        </w:tc>
        <w:tc>
          <w:tcPr>
            <w:tcW w:w="2144" w:type="dxa"/>
          </w:tcPr>
          <w:p w:rsidR="005C665A" w:rsidRPr="0042752D" w:rsidRDefault="005C665A" w:rsidP="00CB312F">
            <w:pPr>
              <w:widowControl/>
              <w:jc w:val="left"/>
            </w:pPr>
            <w:r w:rsidRPr="0042752D">
              <w:t>not available</w:t>
            </w:r>
          </w:p>
        </w:tc>
      </w:tr>
    </w:tbl>
    <w:p w:rsidR="00E24579" w:rsidRPr="0042752D" w:rsidRDefault="00E24579" w:rsidP="008A79BB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F4046F" w:rsidRPr="0042752D" w:rsidTr="00F4046F">
        <w:trPr>
          <w:trHeight w:hRule="exact" w:val="360"/>
        </w:trPr>
        <w:tc>
          <w:tcPr>
            <w:tcW w:w="9576" w:type="dxa"/>
            <w:vAlign w:val="center"/>
          </w:tcPr>
          <w:p w:rsidR="00F4046F" w:rsidRPr="0042752D" w:rsidRDefault="00F4046F" w:rsidP="008A79BB">
            <w:pPr>
              <w:widowControl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 xml:space="preserve">10. </w:t>
            </w:r>
            <w:r w:rsidR="00451139" w:rsidRPr="0042752D">
              <w:rPr>
                <w:b/>
                <w:smallCaps/>
                <w:sz w:val="24"/>
                <w:szCs w:val="24"/>
              </w:rPr>
              <w:t xml:space="preserve"> </w:t>
            </w:r>
            <w:r w:rsidRPr="0042752D">
              <w:rPr>
                <w:b/>
                <w:smallCaps/>
                <w:sz w:val="24"/>
                <w:szCs w:val="24"/>
              </w:rPr>
              <w:t>S</w:t>
            </w:r>
            <w:r w:rsidR="00451139" w:rsidRPr="0042752D">
              <w:rPr>
                <w:b/>
                <w:smallCaps/>
                <w:sz w:val="24"/>
                <w:szCs w:val="24"/>
              </w:rPr>
              <w:t>tability and Reactivity</w:t>
            </w:r>
          </w:p>
        </w:tc>
      </w:tr>
    </w:tbl>
    <w:p w:rsidR="00F4046F" w:rsidRPr="0042752D" w:rsidRDefault="00F4046F" w:rsidP="002526D3">
      <w:pPr>
        <w:widowControl/>
        <w:spacing w:before="120"/>
      </w:pPr>
      <w:r w:rsidRPr="0042752D">
        <w:rPr>
          <w:b/>
        </w:rPr>
        <w:t>Reactivity:</w:t>
      </w:r>
      <w:r w:rsidR="00373DC9" w:rsidRPr="0042752D">
        <w:t xml:space="preserve">  This material is </w:t>
      </w:r>
      <w:r w:rsidR="00A23EF0" w:rsidRPr="0042752D">
        <w:t>stable at</w:t>
      </w:r>
      <w:r w:rsidR="00373DC9" w:rsidRPr="0042752D">
        <w:t xml:space="preserve">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42752D" w:rsidTr="00EB5E4A">
        <w:tc>
          <w:tcPr>
            <w:tcW w:w="1440" w:type="dxa"/>
            <w:vAlign w:val="center"/>
          </w:tcPr>
          <w:p w:rsidR="00F4046F" w:rsidRPr="0042752D" w:rsidRDefault="00F4046F" w:rsidP="002526D3">
            <w:pPr>
              <w:widowControl/>
              <w:spacing w:before="120"/>
              <w:rPr>
                <w:b/>
              </w:rPr>
            </w:pPr>
            <w:r w:rsidRPr="0042752D">
              <w:rPr>
                <w:b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Pr="0042752D" w:rsidRDefault="00A14B09" w:rsidP="00210B78">
            <w:pPr>
              <w:widowControl/>
              <w:spacing w:before="120"/>
              <w:jc w:val="center"/>
            </w:pPr>
            <w:r w:rsidRPr="0042752D">
              <w:t>X</w:t>
            </w:r>
          </w:p>
        </w:tc>
        <w:tc>
          <w:tcPr>
            <w:tcW w:w="1296" w:type="dxa"/>
            <w:vAlign w:val="center"/>
          </w:tcPr>
          <w:p w:rsidR="00F4046F" w:rsidRPr="0042752D" w:rsidRDefault="00F4046F" w:rsidP="002526D3">
            <w:pPr>
              <w:widowControl/>
              <w:spacing w:before="120"/>
            </w:pPr>
            <w:r w:rsidRPr="0042752D"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Pr="0042752D" w:rsidRDefault="00F4046F" w:rsidP="002526D3">
            <w:pPr>
              <w:widowControl/>
              <w:spacing w:before="120"/>
            </w:pPr>
          </w:p>
        </w:tc>
        <w:tc>
          <w:tcPr>
            <w:tcW w:w="1296" w:type="dxa"/>
            <w:vAlign w:val="center"/>
          </w:tcPr>
          <w:p w:rsidR="00F4046F" w:rsidRPr="0042752D" w:rsidRDefault="00F4046F" w:rsidP="002526D3">
            <w:pPr>
              <w:widowControl/>
              <w:spacing w:before="120"/>
            </w:pPr>
            <w:r w:rsidRPr="0042752D">
              <w:t>Unstable</w:t>
            </w:r>
          </w:p>
        </w:tc>
      </w:tr>
    </w:tbl>
    <w:p w:rsidR="00D2295A" w:rsidRPr="0042752D" w:rsidRDefault="00D2295A" w:rsidP="002526D3">
      <w:pPr>
        <w:widowControl/>
        <w:spacing w:before="120"/>
      </w:pPr>
      <w:r w:rsidRPr="0042752D">
        <w:rPr>
          <w:b/>
        </w:rPr>
        <w:t>Possible Hazardous Reactions</w:t>
      </w:r>
      <w:r w:rsidR="00A00A2B" w:rsidRPr="0042752D">
        <w:rPr>
          <w:b/>
        </w:rPr>
        <w:t>:</w:t>
      </w:r>
      <w:r w:rsidR="00A00A2B" w:rsidRPr="0042752D">
        <w:t xml:space="preserve">  </w:t>
      </w:r>
      <w:r w:rsidR="00373DC9" w:rsidRPr="0042752D">
        <w:t>Not applicable.</w:t>
      </w:r>
    </w:p>
    <w:p w:rsidR="00DC1232" w:rsidRPr="0042752D" w:rsidRDefault="00BF5DD9" w:rsidP="002526D3">
      <w:pPr>
        <w:widowControl/>
        <w:spacing w:before="120"/>
      </w:pPr>
      <w:r w:rsidRPr="0042752D">
        <w:rPr>
          <w:b/>
        </w:rPr>
        <w:t>Conditions to Avoid:</w:t>
      </w:r>
      <w:r w:rsidRPr="0042752D">
        <w:t xml:space="preserve"> </w:t>
      </w:r>
      <w:r w:rsidR="00373DC9" w:rsidRPr="0042752D">
        <w:t xml:space="preserve"> </w:t>
      </w:r>
      <w:r w:rsidR="00EB76F7" w:rsidRPr="0042752D">
        <w:t xml:space="preserve">Avoid heat, flames, sparks, and other sources of ignition.  </w:t>
      </w:r>
      <w:r w:rsidR="00937016" w:rsidRPr="0042752D">
        <w:t>Minimize contact with material.  Avoid inhalation of material or combustion by</w:t>
      </w:r>
      <w:r w:rsidR="00343DF9" w:rsidRPr="0042752D">
        <w:noBreakHyphen/>
      </w:r>
      <w:r w:rsidR="00937016" w:rsidRPr="0042752D">
        <w:t xml:space="preserve">products.  </w:t>
      </w:r>
      <w:r w:rsidR="00EB76F7" w:rsidRPr="0042752D">
        <w:t xml:space="preserve">Keep out of water supplies and sewers. </w:t>
      </w:r>
    </w:p>
    <w:p w:rsidR="00E24579" w:rsidRPr="0042752D" w:rsidRDefault="00BF5DD9" w:rsidP="002526D3">
      <w:pPr>
        <w:widowControl/>
        <w:spacing w:before="120"/>
      </w:pPr>
      <w:r w:rsidRPr="0042752D">
        <w:rPr>
          <w:b/>
        </w:rPr>
        <w:t>Incompatible Materials:</w:t>
      </w:r>
      <w:r w:rsidR="00A00A2B" w:rsidRPr="0042752D">
        <w:t xml:space="preserve">  </w:t>
      </w:r>
      <w:r w:rsidR="00C250AF" w:rsidRPr="0042752D">
        <w:t xml:space="preserve">Oxidizing materials, halogens, metal </w:t>
      </w:r>
      <w:proofErr w:type="gramStart"/>
      <w:r w:rsidR="00C250AF" w:rsidRPr="0042752D">
        <w:t>salts,</w:t>
      </w:r>
      <w:proofErr w:type="gramEnd"/>
      <w:r w:rsidR="00C250AF" w:rsidRPr="0042752D">
        <w:t xml:space="preserve"> </w:t>
      </w:r>
      <w:r w:rsidR="00103CE6" w:rsidRPr="0042752D">
        <w:t xml:space="preserve">halocarbons, metal oxides, peroxides, </w:t>
      </w:r>
      <w:r w:rsidR="00C250AF" w:rsidRPr="0042752D">
        <w:t>acids, bases, combustible materials</w:t>
      </w:r>
      <w:r w:rsidR="00042B56" w:rsidRPr="0042752D">
        <w:t>.</w:t>
      </w:r>
    </w:p>
    <w:p w:rsidR="00E24579" w:rsidRPr="0042752D" w:rsidRDefault="00BF5DD9" w:rsidP="00171A95">
      <w:pPr>
        <w:keepNext/>
        <w:widowControl/>
        <w:spacing w:before="120"/>
      </w:pPr>
      <w:r w:rsidRPr="0042752D">
        <w:rPr>
          <w:b/>
        </w:rPr>
        <w:lastRenderedPageBreak/>
        <w:t>Hazardous Decomposition:</w:t>
      </w:r>
      <w:r w:rsidR="00A00A2B" w:rsidRPr="0042752D">
        <w:t xml:space="preserve">  </w:t>
      </w:r>
      <w:r w:rsidR="00373DC9" w:rsidRPr="0042752D">
        <w:t xml:space="preserve">Oxides of </w:t>
      </w:r>
      <w:r w:rsidR="00E4393B" w:rsidRPr="0042752D">
        <w:t>carbon</w:t>
      </w:r>
      <w:r w:rsidR="00C34D5C" w:rsidRPr="0042752D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:rsidRPr="0042752D" w:rsidTr="00EB5E4A">
        <w:tc>
          <w:tcPr>
            <w:tcW w:w="2898" w:type="dxa"/>
            <w:vAlign w:val="center"/>
          </w:tcPr>
          <w:p w:rsidR="00A00A2B" w:rsidRPr="0042752D" w:rsidRDefault="00A00A2B" w:rsidP="002526D3">
            <w:pPr>
              <w:widowControl/>
              <w:spacing w:before="120"/>
              <w:rPr>
                <w:b/>
              </w:rPr>
            </w:pPr>
            <w:r w:rsidRPr="0042752D">
              <w:rPr>
                <w:b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A00A2B" w:rsidRPr="0042752D" w:rsidRDefault="00A00A2B" w:rsidP="002526D3">
            <w:pPr>
              <w:widowControl/>
              <w:spacing w:before="120"/>
            </w:pPr>
          </w:p>
        </w:tc>
        <w:tc>
          <w:tcPr>
            <w:tcW w:w="1728" w:type="dxa"/>
            <w:vAlign w:val="center"/>
          </w:tcPr>
          <w:p w:rsidR="00A00A2B" w:rsidRPr="0042752D" w:rsidRDefault="00A00A2B" w:rsidP="002526D3">
            <w:pPr>
              <w:widowControl/>
              <w:spacing w:before="120"/>
            </w:pPr>
            <w:r w:rsidRPr="0042752D"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A00A2B" w:rsidRPr="0042752D" w:rsidRDefault="00A14B09" w:rsidP="002526D3">
            <w:pPr>
              <w:widowControl/>
              <w:spacing w:before="120"/>
              <w:jc w:val="center"/>
            </w:pPr>
            <w:r w:rsidRPr="0042752D">
              <w:t>X</w:t>
            </w:r>
          </w:p>
        </w:tc>
        <w:tc>
          <w:tcPr>
            <w:tcW w:w="1728" w:type="dxa"/>
            <w:vAlign w:val="center"/>
          </w:tcPr>
          <w:p w:rsidR="00A00A2B" w:rsidRPr="0042752D" w:rsidRDefault="00A00A2B" w:rsidP="002526D3">
            <w:pPr>
              <w:widowControl/>
              <w:spacing w:before="120"/>
            </w:pPr>
            <w:r w:rsidRPr="0042752D">
              <w:t>Will Not Occur</w:t>
            </w:r>
          </w:p>
        </w:tc>
      </w:tr>
    </w:tbl>
    <w:p w:rsidR="00A00A2B" w:rsidRPr="0042752D" w:rsidRDefault="00A00A2B" w:rsidP="008A79BB">
      <w:pPr>
        <w:widowControl/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783F68" w:rsidRPr="0042752D" w:rsidTr="00783F68">
        <w:trPr>
          <w:trHeight w:hRule="exact" w:val="360"/>
        </w:trPr>
        <w:tc>
          <w:tcPr>
            <w:tcW w:w="9576" w:type="dxa"/>
            <w:vAlign w:val="center"/>
          </w:tcPr>
          <w:p w:rsidR="00783F68" w:rsidRPr="0042752D" w:rsidRDefault="00783F68" w:rsidP="005C665A">
            <w:pPr>
              <w:keepNext/>
              <w:widowControl/>
              <w:rPr>
                <w:b/>
                <w:smallCaps/>
                <w:sz w:val="24"/>
              </w:rPr>
            </w:pPr>
            <w:r w:rsidRPr="0042752D">
              <w:rPr>
                <w:b/>
                <w:smallCaps/>
                <w:sz w:val="24"/>
              </w:rPr>
              <w:t xml:space="preserve">11. </w:t>
            </w:r>
            <w:r w:rsidR="002526D3" w:rsidRPr="0042752D">
              <w:rPr>
                <w:b/>
                <w:smallCaps/>
                <w:sz w:val="24"/>
              </w:rPr>
              <w:t xml:space="preserve"> </w:t>
            </w:r>
            <w:r w:rsidRPr="0042752D">
              <w:rPr>
                <w:b/>
                <w:smallCaps/>
                <w:sz w:val="24"/>
              </w:rPr>
              <w:t>T</w:t>
            </w:r>
            <w:r w:rsidR="002526D3" w:rsidRPr="0042752D">
              <w:rPr>
                <w:b/>
                <w:smallCaps/>
                <w:sz w:val="24"/>
              </w:rPr>
              <w:t>oxicological Information</w:t>
            </w:r>
          </w:p>
        </w:tc>
      </w:tr>
    </w:tbl>
    <w:p w:rsidR="00A00A2B" w:rsidRPr="0042752D" w:rsidRDefault="00A00A2B" w:rsidP="005C665A">
      <w:pPr>
        <w:keepNext/>
        <w:widowControl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42752D" w:rsidTr="00252092">
        <w:tc>
          <w:tcPr>
            <w:tcW w:w="2016" w:type="dxa"/>
            <w:vAlign w:val="center"/>
          </w:tcPr>
          <w:p w:rsidR="00EB5E4A" w:rsidRPr="0042752D" w:rsidRDefault="00EB5E4A" w:rsidP="005C665A">
            <w:pPr>
              <w:keepNext/>
              <w:widowControl/>
              <w:rPr>
                <w:b/>
              </w:rPr>
            </w:pPr>
            <w:r w:rsidRPr="0042752D">
              <w:rPr>
                <w:b/>
              </w:rPr>
              <w:t xml:space="preserve">Route of </w:t>
            </w:r>
            <w:r w:rsidR="00957B26" w:rsidRPr="0042752D">
              <w:rPr>
                <w:b/>
              </w:rPr>
              <w:t>Exposure</w:t>
            </w:r>
            <w:r w:rsidRPr="0042752D">
              <w:rPr>
                <w:b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EB5E4A" w:rsidRPr="0042752D" w:rsidRDefault="00E12D28" w:rsidP="005C665A">
            <w:pPr>
              <w:keepNext/>
              <w:widowControl/>
            </w:pPr>
            <w:r w:rsidRPr="0042752D"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B5E4A" w:rsidRPr="0042752D" w:rsidRDefault="00EB5E4A" w:rsidP="005C665A">
            <w:pPr>
              <w:keepNext/>
              <w:widowControl/>
            </w:pPr>
            <w:r w:rsidRPr="0042752D">
              <w:t>Inhalation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EB5E4A" w:rsidRPr="0042752D" w:rsidRDefault="00D76D7D" w:rsidP="005C665A">
            <w:pPr>
              <w:keepNext/>
              <w:widowControl/>
            </w:pPr>
            <w:r w:rsidRPr="0042752D"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B5E4A" w:rsidRPr="0042752D" w:rsidRDefault="00EB5E4A" w:rsidP="005C665A">
            <w:pPr>
              <w:keepNext/>
              <w:widowControl/>
            </w:pPr>
            <w:r w:rsidRPr="0042752D">
              <w:t>Skin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EB5E4A" w:rsidRPr="0042752D" w:rsidRDefault="00484EF6" w:rsidP="005C665A">
            <w:pPr>
              <w:keepNext/>
              <w:widowControl/>
            </w:pPr>
            <w:r w:rsidRPr="0042752D"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B5E4A" w:rsidRPr="0042752D" w:rsidRDefault="00EB5E4A" w:rsidP="005C665A">
            <w:pPr>
              <w:keepNext/>
              <w:widowControl/>
            </w:pPr>
            <w:r w:rsidRPr="0042752D">
              <w:t>Ingestion</w:t>
            </w:r>
          </w:p>
        </w:tc>
      </w:tr>
    </w:tbl>
    <w:p w:rsidR="00522E29" w:rsidRPr="0042752D" w:rsidRDefault="00C12A63" w:rsidP="002526D3">
      <w:pPr>
        <w:widowControl/>
        <w:spacing w:before="120"/>
      </w:pPr>
      <w:r w:rsidRPr="0042752D">
        <w:rPr>
          <w:b/>
        </w:rPr>
        <w:t>Symptoms Related to the Physical, Chemical and Toxicological Characteristics:</w:t>
      </w:r>
      <w:r w:rsidR="00A31815" w:rsidRPr="0042752D">
        <w:t xml:space="preserve">  </w:t>
      </w:r>
      <w:r w:rsidR="000B4B5B" w:rsidRPr="0042752D">
        <w:t>Skin irritation, eye irritation, central nervous system depression, and nerve damage.</w:t>
      </w:r>
    </w:p>
    <w:p w:rsidR="00A00A2B" w:rsidRPr="0042752D" w:rsidRDefault="00EB5E4A" w:rsidP="002526D3">
      <w:pPr>
        <w:keepNext/>
        <w:widowControl/>
        <w:spacing w:before="120"/>
        <w:rPr>
          <w:b/>
        </w:rPr>
      </w:pPr>
      <w:r w:rsidRPr="0042752D">
        <w:rPr>
          <w:b/>
        </w:rPr>
        <w:t>Potential Health Effects (Acute</w:t>
      </w:r>
      <w:r w:rsidR="00957B26" w:rsidRPr="0042752D">
        <w:rPr>
          <w:b/>
        </w:rPr>
        <w:t>,</w:t>
      </w:r>
      <w:r w:rsidRPr="0042752D">
        <w:rPr>
          <w:b/>
        </w:rPr>
        <w:t xml:space="preserve"> </w:t>
      </w:r>
      <w:r w:rsidR="00957B26" w:rsidRPr="0042752D">
        <w:rPr>
          <w:b/>
        </w:rPr>
        <w:t>C</w:t>
      </w:r>
      <w:r w:rsidRPr="0042752D">
        <w:rPr>
          <w:b/>
        </w:rPr>
        <w:t>hronic</w:t>
      </w:r>
      <w:r w:rsidR="00373DC9" w:rsidRPr="0042752D">
        <w:rPr>
          <w:b/>
        </w:rPr>
        <w:t>,</w:t>
      </w:r>
      <w:r w:rsidR="00957B26" w:rsidRPr="0042752D">
        <w:rPr>
          <w:b/>
        </w:rPr>
        <w:t xml:space="preserve"> and Delayed</w:t>
      </w:r>
      <w:r w:rsidRPr="0042752D">
        <w:rPr>
          <w:b/>
        </w:rPr>
        <w:t>)</w:t>
      </w:r>
    </w:p>
    <w:p w:rsidR="001E70E0" w:rsidRPr="0042752D" w:rsidRDefault="001E70E0" w:rsidP="002526D3">
      <w:pPr>
        <w:widowControl/>
        <w:ind w:left="360"/>
      </w:pPr>
      <w:r w:rsidRPr="0042752D">
        <w:rPr>
          <w:b/>
        </w:rPr>
        <w:t>Inhalation:</w:t>
      </w:r>
      <w:r w:rsidRPr="0042752D">
        <w:t xml:space="preserve">  Acute exposure may result in irritation, headache, drowsiness, dizziness, vomiting, sleep disturbances, emotional disturbances, tremors, loss of coordination, visual disturbances, difficulty breathing, </w:t>
      </w:r>
      <w:r w:rsidR="00A23EF0" w:rsidRPr="0042752D">
        <w:t>and irregular</w:t>
      </w:r>
      <w:r w:rsidRPr="0042752D">
        <w:t xml:space="preserve"> heartbeat.  Chronic exposure may result in the same effects as acute exposure</w:t>
      </w:r>
      <w:r w:rsidR="00827EEA" w:rsidRPr="0042752D">
        <w:t xml:space="preserve"> and </w:t>
      </w:r>
      <w:r w:rsidRPr="0042752D">
        <w:t>nerve damage.</w:t>
      </w:r>
    </w:p>
    <w:p w:rsidR="001E70E0" w:rsidRPr="0042752D" w:rsidRDefault="001E70E0" w:rsidP="002526D3">
      <w:pPr>
        <w:widowControl/>
        <w:spacing w:before="120"/>
        <w:ind w:left="360"/>
      </w:pPr>
      <w:r w:rsidRPr="0042752D">
        <w:rPr>
          <w:b/>
        </w:rPr>
        <w:t>Skin Contact:</w:t>
      </w:r>
      <w:r w:rsidRPr="0042752D">
        <w:t xml:space="preserve">  Acute exposure may cause irritation </w:t>
      </w:r>
      <w:r w:rsidR="00D41595" w:rsidRPr="0042752D">
        <w:rPr>
          <w:szCs w:val="20"/>
        </w:rPr>
        <w:t xml:space="preserve">and </w:t>
      </w:r>
      <w:r w:rsidR="00AB756E" w:rsidRPr="0042752D">
        <w:rPr>
          <w:szCs w:val="20"/>
        </w:rPr>
        <w:t xml:space="preserve">prolonged exposure </w:t>
      </w:r>
      <w:r w:rsidR="00D41595" w:rsidRPr="0042752D">
        <w:rPr>
          <w:szCs w:val="20"/>
        </w:rPr>
        <w:t>may cause defatting of the skin</w:t>
      </w:r>
      <w:r w:rsidRPr="0042752D">
        <w:t>.</w:t>
      </w:r>
    </w:p>
    <w:p w:rsidR="001E70E0" w:rsidRPr="0042752D" w:rsidRDefault="001E70E0" w:rsidP="002526D3">
      <w:pPr>
        <w:widowControl/>
        <w:spacing w:before="120"/>
        <w:ind w:left="360"/>
      </w:pPr>
      <w:r w:rsidRPr="0042752D">
        <w:rPr>
          <w:b/>
        </w:rPr>
        <w:t>Eye Contact:</w:t>
      </w:r>
      <w:r w:rsidRPr="0042752D">
        <w:t xml:space="preserve">  Exposure may result in irritation</w:t>
      </w:r>
      <w:r w:rsidR="006141BA" w:rsidRPr="0042752D">
        <w:t xml:space="preserve"> and other reversible effects.</w:t>
      </w:r>
    </w:p>
    <w:p w:rsidR="001E70E0" w:rsidRPr="0042752D" w:rsidRDefault="001E70E0" w:rsidP="002526D3">
      <w:pPr>
        <w:widowControl/>
        <w:spacing w:before="120"/>
        <w:ind w:left="360"/>
      </w:pPr>
      <w:r w:rsidRPr="0042752D">
        <w:rPr>
          <w:b/>
        </w:rPr>
        <w:t>Ingestion:</w:t>
      </w:r>
      <w:r w:rsidRPr="0042752D">
        <w:t xml:space="preserve">  Possible aspiration hazard.  Exposure may cause the same eff</w:t>
      </w:r>
      <w:r w:rsidR="00827EEA" w:rsidRPr="0042752D">
        <w:t>ects as listed for inhalation.</w:t>
      </w:r>
    </w:p>
    <w:p w:rsidR="00A00A2B" w:rsidRPr="0042752D" w:rsidRDefault="00EB5E4A" w:rsidP="002D1271">
      <w:pPr>
        <w:widowControl/>
        <w:spacing w:before="120" w:after="40"/>
        <w:rPr>
          <w:b/>
        </w:rPr>
      </w:pPr>
      <w:r w:rsidRPr="0042752D">
        <w:rPr>
          <w:b/>
        </w:rPr>
        <w:t>Numerical Measures of Toxicity</w:t>
      </w:r>
    </w:p>
    <w:p w:rsidR="00653731" w:rsidRPr="0042752D" w:rsidRDefault="00653731" w:rsidP="002D1271">
      <w:pPr>
        <w:widowControl/>
        <w:spacing w:before="120" w:after="40"/>
      </w:pPr>
      <w:r w:rsidRPr="0042752D">
        <w:rPr>
          <w:b/>
          <w:szCs w:val="20"/>
        </w:rPr>
        <w:t>Acute toxicity</w:t>
      </w:r>
      <w:r w:rsidR="00AB756E" w:rsidRPr="0042752D">
        <w:rPr>
          <w:b/>
          <w:szCs w:val="20"/>
        </w:rPr>
        <w:t>:</w:t>
      </w:r>
      <w:r w:rsidR="00AB756E" w:rsidRPr="0042752D">
        <w:rPr>
          <w:szCs w:val="20"/>
        </w:rPr>
        <w:t xml:space="preserve">  </w:t>
      </w:r>
      <w:r w:rsidR="00AB756E" w:rsidRPr="0042752D">
        <w:t>Not classified.</w:t>
      </w:r>
    </w:p>
    <w:p w:rsidR="00653731" w:rsidRPr="0042752D" w:rsidRDefault="00653731" w:rsidP="00653731">
      <w:pPr>
        <w:widowControl/>
        <w:tabs>
          <w:tab w:val="left" w:pos="2520"/>
          <w:tab w:val="left" w:pos="4860"/>
        </w:tabs>
        <w:ind w:left="360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>Trimethylpentane:</w:t>
      </w:r>
      <w:r w:rsidRPr="0042752D">
        <w:rPr>
          <w:szCs w:val="20"/>
        </w:rPr>
        <w:tab/>
        <w:t>Rat, Oral, LD50:  &gt;2500 mg/kg</w:t>
      </w:r>
    </w:p>
    <w:p w:rsidR="00653731" w:rsidRPr="0042752D" w:rsidRDefault="00653731" w:rsidP="00653731">
      <w:pPr>
        <w:widowControl/>
        <w:tabs>
          <w:tab w:val="left" w:pos="2520"/>
          <w:tab w:val="left" w:pos="4860"/>
        </w:tabs>
        <w:ind w:left="360"/>
        <w:jc w:val="left"/>
        <w:rPr>
          <w:szCs w:val="20"/>
        </w:rPr>
      </w:pPr>
      <w:r w:rsidRPr="0042752D">
        <w:rPr>
          <w:szCs w:val="20"/>
        </w:rPr>
        <w:tab/>
        <w:t>Rat, Inhalation, LC50:  47.4 mg/L (1 h)</w:t>
      </w:r>
    </w:p>
    <w:p w:rsidR="00653731" w:rsidRPr="0042752D" w:rsidRDefault="00653731" w:rsidP="00AD7ECC">
      <w:pPr>
        <w:widowControl/>
        <w:tabs>
          <w:tab w:val="left" w:pos="2520"/>
          <w:tab w:val="left" w:pos="4860"/>
        </w:tabs>
        <w:spacing w:before="60"/>
        <w:ind w:left="360"/>
        <w:rPr>
          <w:szCs w:val="20"/>
        </w:rPr>
      </w:pPr>
      <w:r w:rsidRPr="0042752D">
        <w:rPr>
          <w:szCs w:val="20"/>
        </w:rPr>
        <w:t>Ethanol</w:t>
      </w:r>
      <w:r w:rsidRPr="0042752D">
        <w:rPr>
          <w:szCs w:val="20"/>
        </w:rPr>
        <w:tab/>
        <w:t>Rat, Oral, LD50:  7060 mg/kg; 15 010 mg/kg</w:t>
      </w:r>
    </w:p>
    <w:p w:rsidR="00653731" w:rsidRPr="0042752D" w:rsidRDefault="00653731" w:rsidP="00653731">
      <w:pPr>
        <w:widowControl/>
        <w:tabs>
          <w:tab w:val="left" w:pos="2520"/>
          <w:tab w:val="left" w:pos="4860"/>
        </w:tabs>
        <w:ind w:left="360"/>
        <w:jc w:val="left"/>
        <w:rPr>
          <w:szCs w:val="20"/>
        </w:rPr>
      </w:pPr>
      <w:r w:rsidRPr="0042752D">
        <w:rPr>
          <w:szCs w:val="20"/>
        </w:rPr>
        <w:tab/>
        <w:t>Rat, Inhalation, LC50:  5900 mg/m</w:t>
      </w:r>
      <w:r w:rsidRPr="0042752D">
        <w:rPr>
          <w:szCs w:val="20"/>
          <w:vertAlign w:val="superscript"/>
        </w:rPr>
        <w:t>3</w:t>
      </w:r>
      <w:r w:rsidRPr="0042752D">
        <w:rPr>
          <w:szCs w:val="20"/>
        </w:rPr>
        <w:t xml:space="preserve"> (6 h); 20 000 ppm (10 h)</w:t>
      </w:r>
    </w:p>
    <w:p w:rsidR="00653731" w:rsidRPr="0042752D" w:rsidRDefault="00653731" w:rsidP="00AD7ECC">
      <w:pPr>
        <w:widowControl/>
        <w:tabs>
          <w:tab w:val="left" w:pos="2520"/>
          <w:tab w:val="left" w:pos="4860"/>
        </w:tabs>
        <w:spacing w:before="60"/>
        <w:ind w:left="360"/>
        <w:rPr>
          <w:szCs w:val="20"/>
        </w:rPr>
      </w:pP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Heptane:</w:t>
      </w:r>
      <w:r w:rsidRPr="0042752D">
        <w:rPr>
          <w:szCs w:val="20"/>
        </w:rPr>
        <w:tab/>
        <w:t xml:space="preserve">Mouse, Oral, </w:t>
      </w:r>
      <w:proofErr w:type="gramStart"/>
      <w:r w:rsidRPr="0042752D">
        <w:rPr>
          <w:szCs w:val="20"/>
        </w:rPr>
        <w:t>LD50</w:t>
      </w:r>
      <w:proofErr w:type="gramEnd"/>
      <w:r w:rsidRPr="0042752D">
        <w:rPr>
          <w:szCs w:val="20"/>
        </w:rPr>
        <w:t xml:space="preserve">:  5000 mg/kg </w:t>
      </w:r>
    </w:p>
    <w:p w:rsidR="00653731" w:rsidRPr="0042752D" w:rsidRDefault="00653731" w:rsidP="00653731">
      <w:pPr>
        <w:widowControl/>
        <w:tabs>
          <w:tab w:val="left" w:pos="2520"/>
          <w:tab w:val="left" w:pos="4860"/>
        </w:tabs>
        <w:ind w:left="360"/>
        <w:rPr>
          <w:szCs w:val="20"/>
        </w:rPr>
      </w:pPr>
      <w:r w:rsidRPr="0042752D">
        <w:rPr>
          <w:szCs w:val="20"/>
        </w:rPr>
        <w:tab/>
        <w:t>Rat, Inhalation, LC50:  103 g/m</w:t>
      </w:r>
      <w:r w:rsidRPr="0042752D">
        <w:rPr>
          <w:szCs w:val="20"/>
          <w:vertAlign w:val="superscript"/>
        </w:rPr>
        <w:t>3</w:t>
      </w:r>
      <w:r w:rsidRPr="0042752D">
        <w:rPr>
          <w:szCs w:val="20"/>
        </w:rPr>
        <w:t xml:space="preserve"> (4 h); 48 000 ppm (4 h)</w:t>
      </w:r>
    </w:p>
    <w:p w:rsidR="00653731" w:rsidRPr="0042752D" w:rsidRDefault="00653731" w:rsidP="00653731">
      <w:pPr>
        <w:widowControl/>
        <w:tabs>
          <w:tab w:val="left" w:pos="2520"/>
          <w:tab w:val="left" w:pos="4860"/>
        </w:tabs>
        <w:ind w:left="360"/>
        <w:jc w:val="left"/>
        <w:rPr>
          <w:szCs w:val="20"/>
        </w:rPr>
      </w:pPr>
      <w:r w:rsidRPr="0042752D">
        <w:rPr>
          <w:szCs w:val="20"/>
        </w:rPr>
        <w:tab/>
        <w:t>Rabbit, Dermal LD50:  3000 mg/kg</w:t>
      </w:r>
    </w:p>
    <w:p w:rsidR="003E0999" w:rsidRPr="0042752D" w:rsidRDefault="00EE1F37" w:rsidP="002526D3">
      <w:pPr>
        <w:keepNext/>
        <w:widowControl/>
        <w:spacing w:before="120"/>
      </w:pPr>
      <w:r w:rsidRPr="0042752D">
        <w:rPr>
          <w:b/>
        </w:rPr>
        <w:t>Skin corrosion/irritation</w:t>
      </w:r>
      <w:r w:rsidR="00405269" w:rsidRPr="0042752D">
        <w:rPr>
          <w:b/>
        </w:rPr>
        <w:t>:</w:t>
      </w:r>
      <w:r w:rsidR="00484EF6" w:rsidRPr="0042752D">
        <w:t xml:space="preserve">  </w:t>
      </w:r>
      <w:r w:rsidR="0002334F" w:rsidRPr="0042752D">
        <w:t>Category 2</w:t>
      </w:r>
    </w:p>
    <w:p w:rsidR="008E47A5" w:rsidRPr="0042752D" w:rsidRDefault="008E47A5" w:rsidP="008E47A5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>Trimethylpentane:</w:t>
      </w:r>
      <w:r w:rsidRPr="0042752D">
        <w:rPr>
          <w:szCs w:val="20"/>
        </w:rPr>
        <w:tab/>
      </w:r>
      <w:r w:rsidR="00D41595" w:rsidRPr="0042752D">
        <w:rPr>
          <w:szCs w:val="20"/>
        </w:rPr>
        <w:t>may cause irritation, redness, and defatting of the skin.</w:t>
      </w:r>
    </w:p>
    <w:p w:rsidR="00653731" w:rsidRPr="0042752D" w:rsidRDefault="008E47A5" w:rsidP="00653731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Ethanol:</w:t>
      </w:r>
      <w:r w:rsidRPr="0042752D">
        <w:rPr>
          <w:szCs w:val="20"/>
        </w:rPr>
        <w:tab/>
      </w:r>
      <w:r w:rsidR="00653731" w:rsidRPr="0042752D">
        <w:rPr>
          <w:szCs w:val="20"/>
        </w:rPr>
        <w:t xml:space="preserve">Rabbit, </w:t>
      </w:r>
      <w:r w:rsidR="00D42D73" w:rsidRPr="0042752D">
        <w:rPr>
          <w:szCs w:val="20"/>
        </w:rPr>
        <w:t>S</w:t>
      </w:r>
      <w:r w:rsidR="00653731" w:rsidRPr="0042752D">
        <w:rPr>
          <w:szCs w:val="20"/>
        </w:rPr>
        <w:t>kin, 20 mg (24 h) moderate</w:t>
      </w:r>
    </w:p>
    <w:p w:rsidR="00F40191" w:rsidRPr="0042752D" w:rsidRDefault="008E47A5" w:rsidP="008E47A5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Heptane:</w:t>
      </w:r>
      <w:r w:rsidRPr="0042752D">
        <w:rPr>
          <w:szCs w:val="20"/>
        </w:rPr>
        <w:tab/>
      </w:r>
      <w:r w:rsidR="00FC28F0" w:rsidRPr="0042752D">
        <w:rPr>
          <w:szCs w:val="20"/>
        </w:rPr>
        <w:t>may cause irritation, redness, burning and defatting of the skin.</w:t>
      </w:r>
    </w:p>
    <w:p w:rsidR="00F53018" w:rsidRPr="0042752D" w:rsidRDefault="00EE1F37" w:rsidP="002526D3">
      <w:pPr>
        <w:widowControl/>
        <w:spacing w:before="120"/>
      </w:pPr>
      <w:r w:rsidRPr="0042752D">
        <w:rPr>
          <w:b/>
        </w:rPr>
        <w:t>Serious eye damage/eye irritation</w:t>
      </w:r>
      <w:r w:rsidR="00405269" w:rsidRPr="0042752D">
        <w:rPr>
          <w:b/>
        </w:rPr>
        <w:t>:</w:t>
      </w:r>
      <w:r w:rsidR="008F1308" w:rsidRPr="0042752D">
        <w:t xml:space="preserve"> </w:t>
      </w:r>
      <w:r w:rsidR="00B7052B" w:rsidRPr="0042752D">
        <w:t xml:space="preserve"> </w:t>
      </w:r>
      <w:r w:rsidR="002B142C" w:rsidRPr="0042752D">
        <w:t>Category 2B</w:t>
      </w:r>
    </w:p>
    <w:p w:rsidR="00FC28F0" w:rsidRPr="0042752D" w:rsidRDefault="00FC28F0" w:rsidP="00FC28F0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>Trimethylpentane:</w:t>
      </w:r>
      <w:r w:rsidRPr="0042752D">
        <w:rPr>
          <w:szCs w:val="20"/>
        </w:rPr>
        <w:tab/>
      </w:r>
      <w:r w:rsidR="00D41595" w:rsidRPr="0042752D">
        <w:rPr>
          <w:szCs w:val="20"/>
        </w:rPr>
        <w:t>may cause irritation with redness.</w:t>
      </w:r>
    </w:p>
    <w:p w:rsidR="00FC28F0" w:rsidRPr="0042752D" w:rsidRDefault="00FC28F0" w:rsidP="00FC28F0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Ethanol:</w:t>
      </w:r>
      <w:r w:rsidRPr="0042752D">
        <w:rPr>
          <w:szCs w:val="20"/>
        </w:rPr>
        <w:tab/>
      </w:r>
      <w:r w:rsidR="00FB5794" w:rsidRPr="0042752D">
        <w:rPr>
          <w:szCs w:val="20"/>
        </w:rPr>
        <w:t xml:space="preserve">Rabbit, </w:t>
      </w:r>
      <w:r w:rsidR="00D42D73" w:rsidRPr="0042752D">
        <w:rPr>
          <w:szCs w:val="20"/>
        </w:rPr>
        <w:t>E</w:t>
      </w:r>
      <w:r w:rsidR="00653731" w:rsidRPr="0042752D">
        <w:rPr>
          <w:szCs w:val="20"/>
        </w:rPr>
        <w:t>yes, 100</w:t>
      </w:r>
      <w:r w:rsidR="005400A4" w:rsidRPr="0042752D">
        <w:rPr>
          <w:szCs w:val="20"/>
        </w:rPr>
        <w:t> </w:t>
      </w:r>
      <w:r w:rsidR="00653731" w:rsidRPr="0042752D">
        <w:rPr>
          <w:szCs w:val="20"/>
        </w:rPr>
        <w:t>μL moderate; 100 mg (4 s) moderate; 500 mg severe.</w:t>
      </w:r>
    </w:p>
    <w:p w:rsidR="00FC28F0" w:rsidRPr="0042752D" w:rsidRDefault="00FC28F0" w:rsidP="00FC28F0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Heptane:</w:t>
      </w:r>
      <w:r w:rsidRPr="0042752D">
        <w:rPr>
          <w:szCs w:val="20"/>
        </w:rPr>
        <w:tab/>
        <w:t>may cause irritation, redness, burning and blurred vision.</w:t>
      </w:r>
    </w:p>
    <w:p w:rsidR="008E47A5" w:rsidRPr="0042752D" w:rsidRDefault="00EE1F37" w:rsidP="0042752D">
      <w:pPr>
        <w:keepNext/>
        <w:widowControl/>
        <w:spacing w:before="120"/>
        <w:rPr>
          <w:szCs w:val="20"/>
        </w:rPr>
      </w:pPr>
      <w:r w:rsidRPr="0042752D">
        <w:rPr>
          <w:b/>
        </w:rPr>
        <w:t>Respiratory sensitization</w:t>
      </w:r>
      <w:r w:rsidR="00405269" w:rsidRPr="0042752D">
        <w:rPr>
          <w:b/>
        </w:rPr>
        <w:t>:</w:t>
      </w:r>
      <w:r w:rsidR="0001504A" w:rsidRPr="0042752D">
        <w:t xml:space="preserve">  </w:t>
      </w:r>
      <w:r w:rsidR="00AD7ECC" w:rsidRPr="0042752D">
        <w:t>Classification not possible</w:t>
      </w:r>
      <w:r w:rsidR="006228B8" w:rsidRPr="0042752D">
        <w:t xml:space="preserve">; </w:t>
      </w:r>
      <w:r w:rsidR="00FB5794" w:rsidRPr="0042752D">
        <w:rPr>
          <w:szCs w:val="20"/>
        </w:rPr>
        <w:t>no data available.</w:t>
      </w:r>
    </w:p>
    <w:p w:rsidR="002B142C" w:rsidRPr="0042752D" w:rsidRDefault="00EE1F37" w:rsidP="0002334F">
      <w:pPr>
        <w:widowControl/>
        <w:spacing w:before="120"/>
      </w:pPr>
      <w:r w:rsidRPr="0042752D">
        <w:rPr>
          <w:b/>
        </w:rPr>
        <w:t>Skin sensitization</w:t>
      </w:r>
      <w:r w:rsidR="00405269" w:rsidRPr="0042752D">
        <w:rPr>
          <w:b/>
        </w:rPr>
        <w:t>:</w:t>
      </w:r>
      <w:r w:rsidR="008F1308" w:rsidRPr="0042752D">
        <w:t xml:space="preserve"> </w:t>
      </w:r>
      <w:r w:rsidR="00AD7ECC" w:rsidRPr="0042752D">
        <w:t>Classification not possible.</w:t>
      </w:r>
    </w:p>
    <w:p w:rsidR="008E47A5" w:rsidRPr="0042752D" w:rsidRDefault="008E47A5" w:rsidP="008E47A5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>Trimethylpentane:</w:t>
      </w:r>
      <w:r w:rsidRPr="0042752D">
        <w:rPr>
          <w:szCs w:val="20"/>
        </w:rPr>
        <w:tab/>
      </w:r>
      <w:r w:rsidR="00D41595" w:rsidRPr="0042752D">
        <w:rPr>
          <w:szCs w:val="20"/>
        </w:rPr>
        <w:t>no data available.</w:t>
      </w:r>
    </w:p>
    <w:p w:rsidR="008E47A5" w:rsidRPr="0042752D" w:rsidRDefault="008E47A5" w:rsidP="008E47A5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Ethanol:</w:t>
      </w:r>
      <w:r w:rsidRPr="0042752D">
        <w:rPr>
          <w:szCs w:val="20"/>
        </w:rPr>
        <w:tab/>
      </w:r>
      <w:r w:rsidR="00D41595" w:rsidRPr="0042752D">
        <w:rPr>
          <w:szCs w:val="20"/>
        </w:rPr>
        <w:t>allergic reactions to alcohol have been reported.</w:t>
      </w:r>
    </w:p>
    <w:p w:rsidR="008E47A5" w:rsidRPr="0042752D" w:rsidRDefault="008E47A5" w:rsidP="008E47A5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Heptane:</w:t>
      </w:r>
      <w:r w:rsidRPr="0042752D">
        <w:rPr>
          <w:szCs w:val="20"/>
        </w:rPr>
        <w:tab/>
      </w:r>
      <w:r w:rsidR="00D41595" w:rsidRPr="0042752D">
        <w:rPr>
          <w:szCs w:val="20"/>
        </w:rPr>
        <w:t>no data available.</w:t>
      </w:r>
    </w:p>
    <w:p w:rsidR="00DA74AE" w:rsidRPr="0042752D" w:rsidRDefault="00EE1F37" w:rsidP="0002334F">
      <w:pPr>
        <w:widowControl/>
        <w:spacing w:before="120"/>
      </w:pPr>
      <w:r w:rsidRPr="0042752D">
        <w:rPr>
          <w:b/>
        </w:rPr>
        <w:t>Germ Cell Mutagenicity</w:t>
      </w:r>
      <w:r w:rsidR="00405269" w:rsidRPr="0042752D">
        <w:rPr>
          <w:b/>
        </w:rPr>
        <w:t>:</w:t>
      </w:r>
      <w:r w:rsidR="008F1308" w:rsidRPr="0042752D">
        <w:t xml:space="preserve">  </w:t>
      </w:r>
      <w:r w:rsidR="00AD7ECC" w:rsidRPr="0042752D">
        <w:t>Classification not possible.</w:t>
      </w:r>
    </w:p>
    <w:p w:rsidR="00653731" w:rsidRPr="0042752D" w:rsidRDefault="008E47A5" w:rsidP="00653731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>Trimethylpentane:</w:t>
      </w:r>
      <w:r w:rsidRPr="0042752D">
        <w:rPr>
          <w:szCs w:val="20"/>
        </w:rPr>
        <w:tab/>
      </w:r>
      <w:r w:rsidR="00827EEA" w:rsidRPr="0042752D">
        <w:rPr>
          <w:szCs w:val="20"/>
        </w:rPr>
        <w:t>Rat:  500 mg/kg</w:t>
      </w:r>
    </w:p>
    <w:p w:rsidR="008E47A5" w:rsidRPr="0042752D" w:rsidRDefault="008E47A5" w:rsidP="00653731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Ethanol:</w:t>
      </w:r>
      <w:r w:rsidRPr="0042752D">
        <w:rPr>
          <w:szCs w:val="20"/>
        </w:rPr>
        <w:tab/>
      </w:r>
      <w:r w:rsidR="00653731" w:rsidRPr="0042752D">
        <w:rPr>
          <w:szCs w:val="20"/>
        </w:rPr>
        <w:t xml:space="preserve">Ethanol, Human: </w:t>
      </w:r>
      <w:proofErr w:type="gramStart"/>
      <w:r w:rsidR="00653731" w:rsidRPr="0042752D">
        <w:rPr>
          <w:szCs w:val="20"/>
        </w:rPr>
        <w:t>15 mmol/L (24 h)</w:t>
      </w:r>
      <w:proofErr w:type="gramEnd"/>
      <w:r w:rsidR="00653731" w:rsidRPr="0042752D">
        <w:rPr>
          <w:szCs w:val="20"/>
        </w:rPr>
        <w:t xml:space="preserve"> </w:t>
      </w:r>
    </w:p>
    <w:p w:rsidR="00524403" w:rsidRPr="0042752D" w:rsidRDefault="008E47A5" w:rsidP="008E47A5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Heptane:</w:t>
      </w:r>
      <w:r w:rsidRPr="0042752D">
        <w:rPr>
          <w:szCs w:val="20"/>
        </w:rPr>
        <w:tab/>
      </w:r>
      <w:r w:rsidR="00653731" w:rsidRPr="0042752D">
        <w:rPr>
          <w:szCs w:val="20"/>
        </w:rPr>
        <w:t>no data available.</w:t>
      </w:r>
    </w:p>
    <w:p w:rsidR="00EE1F37" w:rsidRPr="0042752D" w:rsidRDefault="00EE1F37" w:rsidP="0002334F">
      <w:pPr>
        <w:widowControl/>
        <w:spacing w:before="120"/>
        <w:rPr>
          <w:szCs w:val="20"/>
        </w:rPr>
      </w:pPr>
      <w:r w:rsidRPr="0042752D">
        <w:rPr>
          <w:b/>
          <w:szCs w:val="20"/>
        </w:rPr>
        <w:t>Carcinogenicity</w:t>
      </w:r>
      <w:r w:rsidR="00405269" w:rsidRPr="0042752D">
        <w:rPr>
          <w:b/>
          <w:szCs w:val="20"/>
        </w:rPr>
        <w:t>:</w:t>
      </w:r>
      <w:r w:rsidR="00462DA5" w:rsidRPr="0042752D">
        <w:rPr>
          <w:szCs w:val="20"/>
        </w:rPr>
        <w:t xml:space="preserve">  </w:t>
      </w:r>
      <w:r w:rsidR="008E47A5" w:rsidRPr="0042752D">
        <w:rPr>
          <w:szCs w:val="20"/>
        </w:rPr>
        <w:t>Not classified.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76"/>
        <w:gridCol w:w="1440"/>
        <w:gridCol w:w="576"/>
        <w:gridCol w:w="720"/>
      </w:tblGrid>
      <w:tr w:rsidR="00CA4187" w:rsidRPr="0042752D" w:rsidTr="00A21D09">
        <w:tc>
          <w:tcPr>
            <w:tcW w:w="5598" w:type="dxa"/>
          </w:tcPr>
          <w:p w:rsidR="00CA4187" w:rsidRPr="0042752D" w:rsidRDefault="00CA4187" w:rsidP="008E47A5">
            <w:pPr>
              <w:widowControl/>
              <w:spacing w:before="60"/>
            </w:pPr>
            <w:r w:rsidRPr="0042752D"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CA4187" w:rsidRPr="0042752D" w:rsidRDefault="00CA4187" w:rsidP="008E47A5">
            <w:pPr>
              <w:widowControl/>
              <w:spacing w:before="60"/>
              <w:jc w:val="center"/>
            </w:pPr>
          </w:p>
        </w:tc>
        <w:tc>
          <w:tcPr>
            <w:tcW w:w="1440" w:type="dxa"/>
            <w:vAlign w:val="center"/>
          </w:tcPr>
          <w:p w:rsidR="00CA4187" w:rsidRPr="0042752D" w:rsidRDefault="00CA4187" w:rsidP="008E47A5">
            <w:pPr>
              <w:widowControl/>
              <w:spacing w:before="60"/>
            </w:pPr>
            <w:r w:rsidRPr="0042752D"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CA4187" w:rsidRPr="0042752D" w:rsidRDefault="008E47A5" w:rsidP="008E47A5">
            <w:pPr>
              <w:widowControl/>
              <w:spacing w:before="60"/>
              <w:jc w:val="center"/>
            </w:pPr>
            <w:r w:rsidRPr="0042752D">
              <w:t>X</w:t>
            </w:r>
          </w:p>
        </w:tc>
        <w:tc>
          <w:tcPr>
            <w:tcW w:w="720" w:type="dxa"/>
            <w:vAlign w:val="center"/>
          </w:tcPr>
          <w:p w:rsidR="00CA4187" w:rsidRPr="0042752D" w:rsidRDefault="00CA4187" w:rsidP="008E47A5">
            <w:pPr>
              <w:widowControl/>
              <w:spacing w:before="60"/>
            </w:pPr>
            <w:r w:rsidRPr="0042752D">
              <w:t>No</w:t>
            </w:r>
          </w:p>
        </w:tc>
      </w:tr>
    </w:tbl>
    <w:p w:rsidR="005768F0" w:rsidRPr="0042752D" w:rsidRDefault="008E47A5" w:rsidP="008E47A5">
      <w:pPr>
        <w:widowControl/>
        <w:tabs>
          <w:tab w:val="left" w:pos="2520"/>
        </w:tabs>
        <w:spacing w:before="60"/>
        <w:ind w:left="360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 xml:space="preserve">Trimethylpentane, ethanol, </w:t>
      </w: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 are not listed by IARC, NTP and OSHA as carcinogens/potential carcinogens.</w:t>
      </w:r>
      <w:r w:rsidR="00653731" w:rsidRPr="0042752D">
        <w:rPr>
          <w:szCs w:val="20"/>
        </w:rPr>
        <w:t xml:space="preserve">  IARC lists ethanol (as related to alcoholic beverages) as Group 1 (carcinogenic to humans)</w:t>
      </w:r>
      <w:r w:rsidR="00AD7ECC" w:rsidRPr="0042752D">
        <w:rPr>
          <w:szCs w:val="20"/>
        </w:rPr>
        <w:t xml:space="preserve">; </w:t>
      </w:r>
      <w:r w:rsidR="00653731" w:rsidRPr="0042752D">
        <w:rPr>
          <w:szCs w:val="20"/>
        </w:rPr>
        <w:t>this SRM is not for human consumption.</w:t>
      </w:r>
    </w:p>
    <w:p w:rsidR="006B75AB" w:rsidRPr="0042752D" w:rsidRDefault="00EE1F37" w:rsidP="00AD7ECC">
      <w:pPr>
        <w:keepNext/>
        <w:widowControl/>
        <w:spacing w:before="120"/>
      </w:pPr>
      <w:r w:rsidRPr="0042752D">
        <w:rPr>
          <w:b/>
        </w:rPr>
        <w:t>Reproductive Toxicity</w:t>
      </w:r>
      <w:r w:rsidR="00B208C0" w:rsidRPr="0042752D">
        <w:rPr>
          <w:b/>
        </w:rPr>
        <w:t>:</w:t>
      </w:r>
      <w:r w:rsidR="004355ED" w:rsidRPr="0042752D">
        <w:t xml:space="preserve"> </w:t>
      </w:r>
      <w:r w:rsidR="00B208C0" w:rsidRPr="0042752D">
        <w:t xml:space="preserve"> </w:t>
      </w:r>
      <w:r w:rsidR="00AD7ECC" w:rsidRPr="0042752D">
        <w:t>Classification not possible.</w:t>
      </w:r>
    </w:p>
    <w:p w:rsidR="00827EEA" w:rsidRPr="0042752D" w:rsidRDefault="00827EEA" w:rsidP="00AD7ECC">
      <w:pPr>
        <w:keepNext/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>Trimethylpentane:</w:t>
      </w:r>
      <w:r w:rsidRPr="0042752D">
        <w:rPr>
          <w:szCs w:val="20"/>
        </w:rPr>
        <w:tab/>
      </w:r>
      <w:r w:rsidR="00D41595" w:rsidRPr="0042752D">
        <w:rPr>
          <w:szCs w:val="20"/>
        </w:rPr>
        <w:t>no data available</w:t>
      </w:r>
    </w:p>
    <w:p w:rsidR="00827EEA" w:rsidRPr="0042752D" w:rsidRDefault="00827EEA" w:rsidP="00827EEA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szCs w:val="20"/>
        </w:rPr>
        <w:t>Ethanol:</w:t>
      </w:r>
      <w:r w:rsidRPr="0042752D">
        <w:rPr>
          <w:szCs w:val="20"/>
        </w:rPr>
        <w:tab/>
      </w:r>
      <w:r w:rsidR="0078630F" w:rsidRPr="0042752D">
        <w:rPr>
          <w:szCs w:val="20"/>
        </w:rPr>
        <w:t>Oral, Rat, TDLo:  4 g/kg (pregnant 6-15 days)</w:t>
      </w:r>
    </w:p>
    <w:p w:rsidR="008C5E1D" w:rsidRPr="0042752D" w:rsidRDefault="00827EEA" w:rsidP="00827EEA">
      <w:pPr>
        <w:widowControl/>
        <w:tabs>
          <w:tab w:val="left" w:pos="2520"/>
        </w:tabs>
        <w:ind w:left="360"/>
        <w:rPr>
          <w:szCs w:val="20"/>
        </w:rPr>
      </w:pP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Heptane:</w:t>
      </w:r>
      <w:r w:rsidRPr="0042752D">
        <w:rPr>
          <w:szCs w:val="20"/>
        </w:rPr>
        <w:tab/>
      </w:r>
      <w:r w:rsidR="007F0875" w:rsidRPr="0042752D">
        <w:rPr>
          <w:szCs w:val="20"/>
        </w:rPr>
        <w:t>no data available</w:t>
      </w:r>
    </w:p>
    <w:p w:rsidR="009563C6" w:rsidRPr="0042752D" w:rsidRDefault="00EE1F37" w:rsidP="0042752D">
      <w:pPr>
        <w:keepNext/>
        <w:widowControl/>
        <w:spacing w:before="120"/>
      </w:pPr>
      <w:r w:rsidRPr="0042752D">
        <w:rPr>
          <w:b/>
        </w:rPr>
        <w:lastRenderedPageBreak/>
        <w:t>S</w:t>
      </w:r>
      <w:r w:rsidR="00166950" w:rsidRPr="0042752D">
        <w:rPr>
          <w:b/>
        </w:rPr>
        <w:t>TOT</w:t>
      </w:r>
      <w:r w:rsidRPr="0042752D">
        <w:rPr>
          <w:b/>
        </w:rPr>
        <w:t xml:space="preserve">, </w:t>
      </w:r>
      <w:r w:rsidR="00166950" w:rsidRPr="0042752D">
        <w:rPr>
          <w:b/>
        </w:rPr>
        <w:t>S</w:t>
      </w:r>
      <w:r w:rsidRPr="0042752D">
        <w:rPr>
          <w:b/>
        </w:rPr>
        <w:t xml:space="preserve">ingle </w:t>
      </w:r>
      <w:r w:rsidR="00166950" w:rsidRPr="0042752D">
        <w:rPr>
          <w:b/>
        </w:rPr>
        <w:t>E</w:t>
      </w:r>
      <w:r w:rsidRPr="0042752D">
        <w:rPr>
          <w:b/>
        </w:rPr>
        <w:t>xposure</w:t>
      </w:r>
      <w:r w:rsidR="00405269" w:rsidRPr="0042752D">
        <w:rPr>
          <w:b/>
        </w:rPr>
        <w:t>:</w:t>
      </w:r>
      <w:r w:rsidR="0009639E" w:rsidRPr="0042752D">
        <w:t xml:space="preserve">  </w:t>
      </w:r>
      <w:r w:rsidR="009563C6" w:rsidRPr="0042752D">
        <w:t>Category 3, Central Nervous System Depressant</w:t>
      </w:r>
    </w:p>
    <w:p w:rsidR="009563C6" w:rsidRPr="0042752D" w:rsidRDefault="00827EEA" w:rsidP="0042752D">
      <w:pPr>
        <w:keepNext/>
        <w:widowControl/>
        <w:ind w:left="360"/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 xml:space="preserve">Trimethylpentane, ethanol, </w:t>
      </w:r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</w:t>
      </w:r>
      <w:r w:rsidR="009563C6" w:rsidRPr="0042752D">
        <w:t xml:space="preserve"> components have shown central nervous system depressant effects.</w:t>
      </w:r>
    </w:p>
    <w:p w:rsidR="009563C6" w:rsidRPr="0042752D" w:rsidRDefault="00EE1F37" w:rsidP="0042752D">
      <w:pPr>
        <w:widowControl/>
        <w:spacing w:before="120"/>
      </w:pPr>
      <w:r w:rsidRPr="0042752D">
        <w:rPr>
          <w:b/>
        </w:rPr>
        <w:t>S</w:t>
      </w:r>
      <w:r w:rsidR="00166950" w:rsidRPr="0042752D">
        <w:rPr>
          <w:b/>
        </w:rPr>
        <w:t>TOT</w:t>
      </w:r>
      <w:r w:rsidRPr="0042752D">
        <w:rPr>
          <w:b/>
        </w:rPr>
        <w:t xml:space="preserve">, </w:t>
      </w:r>
      <w:r w:rsidR="00166950" w:rsidRPr="0042752D">
        <w:rPr>
          <w:b/>
        </w:rPr>
        <w:t>R</w:t>
      </w:r>
      <w:r w:rsidRPr="0042752D">
        <w:rPr>
          <w:b/>
        </w:rPr>
        <w:t xml:space="preserve">epeated </w:t>
      </w:r>
      <w:r w:rsidR="00166950" w:rsidRPr="0042752D">
        <w:rPr>
          <w:b/>
        </w:rPr>
        <w:t>E</w:t>
      </w:r>
      <w:r w:rsidRPr="0042752D">
        <w:rPr>
          <w:b/>
        </w:rPr>
        <w:t>xposure</w:t>
      </w:r>
      <w:r w:rsidR="00405269" w:rsidRPr="0042752D">
        <w:rPr>
          <w:b/>
        </w:rPr>
        <w:t>:</w:t>
      </w:r>
      <w:r w:rsidR="00AC45C5" w:rsidRPr="0042752D">
        <w:t xml:space="preserve">  </w:t>
      </w:r>
      <w:r w:rsidR="00AD7ECC" w:rsidRPr="0042752D">
        <w:t>Classification not possible</w:t>
      </w:r>
      <w:r w:rsidR="006228B8" w:rsidRPr="0042752D">
        <w:t>; n</w:t>
      </w:r>
      <w:r w:rsidR="00827EEA" w:rsidRPr="0042752D">
        <w:t>o data available.</w:t>
      </w:r>
    </w:p>
    <w:p w:rsidR="0003492A" w:rsidRPr="0042752D" w:rsidRDefault="00EE1F37" w:rsidP="00A21D09">
      <w:pPr>
        <w:widowControl/>
        <w:spacing w:before="120"/>
      </w:pPr>
      <w:r w:rsidRPr="0042752D">
        <w:rPr>
          <w:b/>
        </w:rPr>
        <w:t xml:space="preserve">Aspiration </w:t>
      </w:r>
      <w:r w:rsidR="00166950" w:rsidRPr="0042752D">
        <w:rPr>
          <w:b/>
        </w:rPr>
        <w:t>H</w:t>
      </w:r>
      <w:r w:rsidRPr="0042752D">
        <w:rPr>
          <w:b/>
        </w:rPr>
        <w:t>azard</w:t>
      </w:r>
      <w:r w:rsidR="00405269" w:rsidRPr="0042752D">
        <w:rPr>
          <w:b/>
        </w:rPr>
        <w:t>:</w:t>
      </w:r>
      <w:r w:rsidR="00405269" w:rsidRPr="0042752D">
        <w:t xml:space="preserve"> </w:t>
      </w:r>
      <w:r w:rsidR="00B7052B" w:rsidRPr="0042752D">
        <w:t xml:space="preserve"> </w:t>
      </w:r>
      <w:r w:rsidR="0003492A" w:rsidRPr="0042752D">
        <w:t>Category</w:t>
      </w:r>
      <w:r w:rsidR="009563C6" w:rsidRPr="0042752D">
        <w:t> </w:t>
      </w:r>
      <w:r w:rsidR="0003492A" w:rsidRPr="0042752D">
        <w:t>1</w:t>
      </w:r>
    </w:p>
    <w:p w:rsidR="0003492A" w:rsidRPr="0042752D" w:rsidRDefault="009A0557" w:rsidP="00820C31">
      <w:pPr>
        <w:widowControl/>
        <w:spacing w:after="120"/>
        <w:ind w:left="360"/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 xml:space="preserve">Trimethylpentane and </w:t>
      </w:r>
      <w:r w:rsidR="00827EEA" w:rsidRPr="0042752D">
        <w:rPr>
          <w:i/>
          <w:szCs w:val="20"/>
        </w:rPr>
        <w:t>n</w:t>
      </w:r>
      <w:r w:rsidR="00827EEA" w:rsidRPr="0042752D">
        <w:rPr>
          <w:szCs w:val="20"/>
        </w:rPr>
        <w:noBreakHyphen/>
        <w:t>heptane</w:t>
      </w:r>
      <w:r w:rsidR="007E5077" w:rsidRPr="0042752D">
        <w:t xml:space="preserve"> are aspiration hazards.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451139" w:rsidRPr="0042752D" w:rsidTr="00451139">
        <w:trPr>
          <w:trHeight w:val="360"/>
        </w:trPr>
        <w:tc>
          <w:tcPr>
            <w:tcW w:w="9648" w:type="dxa"/>
            <w:vAlign w:val="center"/>
          </w:tcPr>
          <w:p w:rsidR="00451139" w:rsidRPr="0042752D" w:rsidRDefault="00451139" w:rsidP="002D1271">
            <w:pPr>
              <w:keepNext/>
              <w:widowControl/>
              <w:rPr>
                <w:b/>
                <w:smallCaps/>
                <w:sz w:val="24"/>
              </w:rPr>
            </w:pPr>
            <w:r w:rsidRPr="0042752D">
              <w:rPr>
                <w:b/>
                <w:smallCaps/>
                <w:sz w:val="24"/>
              </w:rPr>
              <w:t xml:space="preserve">12. </w:t>
            </w:r>
            <w:r w:rsidR="00820C31" w:rsidRPr="0042752D">
              <w:rPr>
                <w:b/>
                <w:smallCaps/>
                <w:sz w:val="24"/>
              </w:rPr>
              <w:t xml:space="preserve"> </w:t>
            </w:r>
            <w:r w:rsidRPr="0042752D">
              <w:rPr>
                <w:b/>
                <w:smallCaps/>
                <w:sz w:val="24"/>
              </w:rPr>
              <w:t>E</w:t>
            </w:r>
            <w:r w:rsidR="00820C31" w:rsidRPr="0042752D">
              <w:rPr>
                <w:b/>
                <w:smallCaps/>
                <w:sz w:val="24"/>
              </w:rPr>
              <w:t>cological Information</w:t>
            </w:r>
          </w:p>
        </w:tc>
      </w:tr>
    </w:tbl>
    <w:p w:rsidR="00955576" w:rsidRPr="0042752D" w:rsidRDefault="004521E9" w:rsidP="002D1271">
      <w:pPr>
        <w:keepNext/>
        <w:widowControl/>
        <w:spacing w:before="60" w:after="60"/>
        <w:rPr>
          <w:b/>
        </w:rPr>
      </w:pPr>
      <w:r w:rsidRPr="0042752D">
        <w:rPr>
          <w:b/>
        </w:rPr>
        <w:t>Ecotoxicity Data</w:t>
      </w:r>
    </w:p>
    <w:p w:rsidR="00AB756E" w:rsidRPr="0042752D" w:rsidRDefault="00AB756E" w:rsidP="002D1271">
      <w:pPr>
        <w:keepNext/>
        <w:widowControl/>
        <w:tabs>
          <w:tab w:val="left" w:pos="2358"/>
        </w:tabs>
        <w:jc w:val="left"/>
        <w:rPr>
          <w:b/>
          <w:sz w:val="18"/>
          <w:szCs w:val="18"/>
        </w:rPr>
      </w:pPr>
      <w:r w:rsidRPr="0042752D">
        <w:rPr>
          <w:b/>
          <w:sz w:val="18"/>
          <w:szCs w:val="18"/>
        </w:rPr>
        <w:t>Aquatic Toxicity</w:t>
      </w:r>
    </w:p>
    <w:p w:rsidR="00AB756E" w:rsidRPr="0042752D" w:rsidRDefault="00AB756E" w:rsidP="00AB756E">
      <w:pPr>
        <w:keepNext/>
        <w:widowControl/>
        <w:tabs>
          <w:tab w:val="left" w:pos="2520"/>
        </w:tabs>
        <w:ind w:left="360"/>
        <w:jc w:val="left"/>
        <w:rPr>
          <w:szCs w:val="20"/>
        </w:rPr>
      </w:pPr>
      <w:r w:rsidRPr="0042752D">
        <w:rPr>
          <w:szCs w:val="20"/>
        </w:rPr>
        <w:t>2</w:t>
      </w:r>
      <w:proofErr w:type="gramStart"/>
      <w:r w:rsidRPr="0042752D">
        <w:rPr>
          <w:szCs w:val="20"/>
        </w:rPr>
        <w:t>,2,4</w:t>
      </w:r>
      <w:proofErr w:type="gramEnd"/>
      <w:r w:rsidRPr="0042752D">
        <w:rPr>
          <w:szCs w:val="20"/>
        </w:rPr>
        <w:noBreakHyphen/>
        <w:t>Trimethylpentane:</w:t>
      </w:r>
      <w:r w:rsidRPr="0042752D">
        <w:rPr>
          <w:szCs w:val="20"/>
        </w:rPr>
        <w:tab/>
        <w:t>No data available.</w:t>
      </w:r>
    </w:p>
    <w:p w:rsidR="00AB756E" w:rsidRPr="0042752D" w:rsidRDefault="00AB756E" w:rsidP="00AB756E">
      <w:pPr>
        <w:widowControl/>
        <w:tabs>
          <w:tab w:val="left" w:pos="2520"/>
        </w:tabs>
        <w:autoSpaceDE w:val="0"/>
        <w:autoSpaceDN w:val="0"/>
        <w:adjustRightInd w:val="0"/>
        <w:ind w:left="2520" w:hanging="2160"/>
        <w:jc w:val="left"/>
        <w:rPr>
          <w:szCs w:val="20"/>
        </w:rPr>
      </w:pPr>
      <w:r w:rsidRPr="0042752D">
        <w:rPr>
          <w:szCs w:val="20"/>
        </w:rPr>
        <w:t>Ethanol</w:t>
      </w:r>
      <w:r w:rsidRPr="0042752D">
        <w:rPr>
          <w:szCs w:val="20"/>
        </w:rPr>
        <w:tab/>
        <w:t xml:space="preserve">Fish:  Rainbow trout </w:t>
      </w:r>
      <w:r w:rsidR="00AD7ECC" w:rsidRPr="0042752D">
        <w:rPr>
          <w:szCs w:val="20"/>
        </w:rPr>
        <w:t>(</w:t>
      </w:r>
      <w:r w:rsidRPr="0042752D">
        <w:rPr>
          <w:i/>
          <w:szCs w:val="20"/>
        </w:rPr>
        <w:t>Oncorhynchus mykiss</w:t>
      </w:r>
      <w:r w:rsidR="00AD7ECC" w:rsidRPr="0042752D">
        <w:rPr>
          <w:szCs w:val="20"/>
        </w:rPr>
        <w:t>)</w:t>
      </w:r>
      <w:r w:rsidRPr="0042752D">
        <w:rPr>
          <w:szCs w:val="20"/>
        </w:rPr>
        <w:t xml:space="preserve"> LC50: </w:t>
      </w:r>
      <w:r w:rsidR="00AD7ECC" w:rsidRPr="0042752D">
        <w:rPr>
          <w:szCs w:val="20"/>
        </w:rPr>
        <w:t xml:space="preserve"> </w:t>
      </w:r>
      <w:r w:rsidRPr="0042752D">
        <w:rPr>
          <w:szCs w:val="20"/>
        </w:rPr>
        <w:t xml:space="preserve">12 to 16 mL/L </w:t>
      </w:r>
      <w:r w:rsidR="00171A95" w:rsidRPr="0042752D">
        <w:rPr>
          <w:szCs w:val="20"/>
        </w:rPr>
        <w:t>(</w:t>
      </w:r>
      <w:r w:rsidRPr="0042752D">
        <w:rPr>
          <w:szCs w:val="20"/>
        </w:rPr>
        <w:t>static</w:t>
      </w:r>
      <w:r w:rsidR="00171A95" w:rsidRPr="0042752D">
        <w:rPr>
          <w:szCs w:val="20"/>
        </w:rPr>
        <w:t> </w:t>
      </w:r>
      <w:r w:rsidRPr="0042752D">
        <w:rPr>
          <w:szCs w:val="20"/>
        </w:rPr>
        <w:t>96 h).</w:t>
      </w:r>
    </w:p>
    <w:p w:rsidR="00AB756E" w:rsidRPr="0042752D" w:rsidRDefault="00AB756E" w:rsidP="00AB756E">
      <w:pPr>
        <w:widowControl/>
        <w:tabs>
          <w:tab w:val="left" w:pos="2520"/>
        </w:tabs>
        <w:autoSpaceDE w:val="0"/>
        <w:autoSpaceDN w:val="0"/>
        <w:adjustRightInd w:val="0"/>
        <w:ind w:left="360"/>
        <w:jc w:val="left"/>
        <w:rPr>
          <w:szCs w:val="20"/>
        </w:rPr>
      </w:pPr>
      <w:r w:rsidRPr="0042752D">
        <w:rPr>
          <w:szCs w:val="20"/>
        </w:rPr>
        <w:tab/>
        <w:t xml:space="preserve">Invertebrate:  Water flea </w:t>
      </w:r>
      <w:r w:rsidR="00AD7ECC" w:rsidRPr="0042752D">
        <w:rPr>
          <w:szCs w:val="20"/>
        </w:rPr>
        <w:t>(</w:t>
      </w:r>
      <w:r w:rsidRPr="0042752D">
        <w:rPr>
          <w:i/>
          <w:szCs w:val="20"/>
        </w:rPr>
        <w:t>Daphnia magna</w:t>
      </w:r>
      <w:r w:rsidR="00AD7ECC" w:rsidRPr="0042752D">
        <w:rPr>
          <w:szCs w:val="20"/>
        </w:rPr>
        <w:t>)</w:t>
      </w:r>
      <w:r w:rsidRPr="0042752D">
        <w:rPr>
          <w:szCs w:val="20"/>
        </w:rPr>
        <w:t xml:space="preserve"> EC50: </w:t>
      </w:r>
      <w:r w:rsidR="00AD7ECC" w:rsidRPr="0042752D">
        <w:rPr>
          <w:szCs w:val="20"/>
        </w:rPr>
        <w:t xml:space="preserve"> </w:t>
      </w:r>
      <w:r w:rsidRPr="0042752D">
        <w:rPr>
          <w:szCs w:val="20"/>
        </w:rPr>
        <w:t>2 mg/L</w:t>
      </w:r>
      <w:r w:rsidR="00171A95" w:rsidRPr="0042752D">
        <w:rPr>
          <w:szCs w:val="20"/>
        </w:rPr>
        <w:t xml:space="preserve"> (</w:t>
      </w:r>
      <w:r w:rsidRPr="0042752D">
        <w:rPr>
          <w:szCs w:val="20"/>
        </w:rPr>
        <w:t>static</w:t>
      </w:r>
      <w:r w:rsidR="00171A95" w:rsidRPr="0042752D">
        <w:rPr>
          <w:szCs w:val="20"/>
        </w:rPr>
        <w:t> </w:t>
      </w:r>
      <w:r w:rsidRPr="0042752D">
        <w:rPr>
          <w:szCs w:val="20"/>
        </w:rPr>
        <w:t>48 h).</w:t>
      </w:r>
    </w:p>
    <w:p w:rsidR="00AB756E" w:rsidRPr="0042752D" w:rsidRDefault="00AB756E" w:rsidP="00AB756E">
      <w:pPr>
        <w:widowControl/>
        <w:tabs>
          <w:tab w:val="left" w:pos="2520"/>
        </w:tabs>
        <w:ind w:left="360"/>
        <w:jc w:val="left"/>
        <w:rPr>
          <w:szCs w:val="20"/>
        </w:rPr>
      </w:pPr>
      <w:proofErr w:type="gramStart"/>
      <w:r w:rsidRPr="0042752D">
        <w:rPr>
          <w:i/>
          <w:szCs w:val="20"/>
        </w:rPr>
        <w:t>n</w:t>
      </w:r>
      <w:r w:rsidRPr="0042752D">
        <w:rPr>
          <w:szCs w:val="20"/>
        </w:rPr>
        <w:noBreakHyphen/>
        <w:t>Heptane</w:t>
      </w:r>
      <w:proofErr w:type="gramEnd"/>
      <w:r w:rsidRPr="0042752D">
        <w:rPr>
          <w:szCs w:val="20"/>
        </w:rPr>
        <w:tab/>
        <w:t>Fish:  Cichlid fish</w:t>
      </w:r>
      <w:r w:rsidR="00AD7ECC" w:rsidRPr="0042752D">
        <w:rPr>
          <w:szCs w:val="20"/>
        </w:rPr>
        <w:t xml:space="preserve"> (</w:t>
      </w:r>
      <w:proofErr w:type="spellStart"/>
      <w:r w:rsidR="00AD7ECC" w:rsidRPr="0042752D">
        <w:rPr>
          <w:i/>
          <w:szCs w:val="20"/>
        </w:rPr>
        <w:t>Haplochromi</w:t>
      </w:r>
      <w:proofErr w:type="spellEnd"/>
      <w:r w:rsidR="00AD7ECC" w:rsidRPr="0042752D">
        <w:rPr>
          <w:i/>
          <w:szCs w:val="20"/>
        </w:rPr>
        <w:t xml:space="preserve"> </w:t>
      </w:r>
      <w:proofErr w:type="spellStart"/>
      <w:r w:rsidR="00AD7ECC" w:rsidRPr="0042752D">
        <w:rPr>
          <w:i/>
          <w:szCs w:val="20"/>
        </w:rPr>
        <w:t>burtoni</w:t>
      </w:r>
      <w:proofErr w:type="spellEnd"/>
      <w:r w:rsidR="00AD7ECC" w:rsidRPr="0042752D">
        <w:rPr>
          <w:szCs w:val="20"/>
        </w:rPr>
        <w:t>) LC50</w:t>
      </w:r>
      <w:r w:rsidRPr="0042752D">
        <w:rPr>
          <w:szCs w:val="20"/>
        </w:rPr>
        <w:t>:  375.0 mg/L (96 h).</w:t>
      </w:r>
    </w:p>
    <w:p w:rsidR="004521E9" w:rsidRPr="0042752D" w:rsidRDefault="004521E9" w:rsidP="005D3667">
      <w:pPr>
        <w:widowControl/>
        <w:spacing w:before="120" w:after="120"/>
      </w:pPr>
      <w:r w:rsidRPr="0042752D">
        <w:rPr>
          <w:b/>
        </w:rPr>
        <w:t>Persistence and Degradability:</w:t>
      </w:r>
      <w:r w:rsidR="0009639E" w:rsidRPr="0042752D">
        <w:t xml:space="preserve">  </w:t>
      </w:r>
      <w:r w:rsidR="00B7052B" w:rsidRPr="0042752D">
        <w:t>No data available</w:t>
      </w:r>
      <w:r w:rsidR="0009639E" w:rsidRPr="0042752D">
        <w:t>.</w:t>
      </w:r>
    </w:p>
    <w:p w:rsidR="00EE34CA" w:rsidRPr="0042752D" w:rsidRDefault="004521E9" w:rsidP="005D3667">
      <w:pPr>
        <w:widowControl/>
        <w:spacing w:before="120" w:after="120"/>
      </w:pPr>
      <w:r w:rsidRPr="0042752D">
        <w:rPr>
          <w:b/>
        </w:rPr>
        <w:t>Bioaccumulative Potential:</w:t>
      </w:r>
      <w:r w:rsidR="00652654" w:rsidRPr="0042752D">
        <w:t xml:space="preserve">  </w:t>
      </w:r>
      <w:r w:rsidR="001B2B01" w:rsidRPr="0042752D">
        <w:t>No data available.</w:t>
      </w:r>
    </w:p>
    <w:p w:rsidR="004521E9" w:rsidRPr="0042752D" w:rsidRDefault="004521E9" w:rsidP="005D3667">
      <w:pPr>
        <w:widowControl/>
        <w:spacing w:before="120" w:after="120"/>
      </w:pPr>
      <w:r w:rsidRPr="0042752D">
        <w:rPr>
          <w:b/>
        </w:rPr>
        <w:t>Mobility in Soil:</w:t>
      </w:r>
      <w:r w:rsidR="0009639E" w:rsidRPr="0042752D">
        <w:t xml:space="preserve">  </w:t>
      </w:r>
      <w:r w:rsidR="00B7052B" w:rsidRPr="0042752D">
        <w:t>No data available.</w:t>
      </w:r>
    </w:p>
    <w:p w:rsidR="004521E9" w:rsidRPr="0042752D" w:rsidRDefault="004521E9" w:rsidP="005D3667">
      <w:pPr>
        <w:widowControl/>
        <w:spacing w:before="120" w:after="120"/>
      </w:pPr>
      <w:r w:rsidRPr="0042752D">
        <w:rPr>
          <w:b/>
        </w:rPr>
        <w:t>Other Adverse effects:</w:t>
      </w:r>
      <w:r w:rsidRPr="0042752D">
        <w:t xml:space="preserve">  </w:t>
      </w:r>
      <w:r w:rsidR="00B7052B" w:rsidRPr="0042752D"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4521E9" w:rsidRPr="0042752D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Pr="0042752D" w:rsidRDefault="004521E9" w:rsidP="005D3667">
            <w:pPr>
              <w:widowControl/>
              <w:rPr>
                <w:b/>
                <w:smallCaps/>
                <w:sz w:val="24"/>
                <w:szCs w:val="24"/>
              </w:rPr>
            </w:pPr>
            <w:r w:rsidRPr="0042752D">
              <w:rPr>
                <w:b/>
                <w:smallCaps/>
                <w:sz w:val="24"/>
                <w:szCs w:val="24"/>
              </w:rPr>
              <w:t xml:space="preserve">13. </w:t>
            </w:r>
            <w:r w:rsidR="005D3667" w:rsidRPr="0042752D">
              <w:rPr>
                <w:b/>
                <w:smallCaps/>
                <w:sz w:val="24"/>
                <w:szCs w:val="24"/>
              </w:rPr>
              <w:t xml:space="preserve"> Disposal Considerations</w:t>
            </w:r>
          </w:p>
        </w:tc>
      </w:tr>
    </w:tbl>
    <w:p w:rsidR="00813437" w:rsidRPr="0042752D" w:rsidRDefault="004521E9" w:rsidP="001B2B01">
      <w:pPr>
        <w:widowControl/>
        <w:spacing w:before="120" w:after="120"/>
      </w:pPr>
      <w:r w:rsidRPr="0042752D">
        <w:rPr>
          <w:b/>
        </w:rPr>
        <w:t>Waste Disposal:</w:t>
      </w:r>
      <w:r w:rsidRPr="0042752D">
        <w:t xml:space="preserve">  Dispose in accordance with all applicable federal, state, and local regulations</w:t>
      </w:r>
      <w:r w:rsidR="001E7A76" w:rsidRPr="0042752D">
        <w:t>.</w:t>
      </w:r>
      <w:r w:rsidR="008B3253" w:rsidRPr="0042752D">
        <w:t xml:space="preserve">  </w:t>
      </w:r>
      <w:r w:rsidR="00813437" w:rsidRPr="0042752D">
        <w:t xml:space="preserve">Subject to hazardous waste regulations </w:t>
      </w:r>
      <w:r w:rsidR="008B3253" w:rsidRPr="0042752D">
        <w:t>US EPA 40 CFR 262</w:t>
      </w:r>
      <w:r w:rsidR="00813437" w:rsidRPr="0042752D">
        <w:t>:</w:t>
      </w:r>
      <w:r w:rsidR="001B2B01" w:rsidRPr="0042752D">
        <w:t xml:space="preserve">  </w:t>
      </w:r>
      <w:r w:rsidR="00E73A46" w:rsidRPr="0042752D">
        <w:t>H</w:t>
      </w:r>
      <w:r w:rsidR="00813437" w:rsidRPr="0042752D">
        <w:t>azardous waste number D001</w:t>
      </w:r>
      <w:r w:rsidR="005D3667" w:rsidRPr="0042752D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4521E9" w:rsidRPr="0042752D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Pr="0042752D" w:rsidRDefault="004521E9" w:rsidP="0096102B">
            <w:pPr>
              <w:widowControl/>
              <w:rPr>
                <w:b/>
                <w:smallCaps/>
                <w:sz w:val="24"/>
              </w:rPr>
            </w:pPr>
            <w:r w:rsidRPr="0042752D">
              <w:rPr>
                <w:b/>
                <w:smallCaps/>
                <w:sz w:val="24"/>
              </w:rPr>
              <w:t xml:space="preserve">14. </w:t>
            </w:r>
            <w:r w:rsidR="0096102B" w:rsidRPr="0042752D">
              <w:rPr>
                <w:b/>
                <w:smallCaps/>
                <w:sz w:val="24"/>
              </w:rPr>
              <w:t xml:space="preserve"> </w:t>
            </w:r>
            <w:r w:rsidRPr="0042752D">
              <w:rPr>
                <w:b/>
                <w:smallCaps/>
                <w:sz w:val="24"/>
              </w:rPr>
              <w:t>T</w:t>
            </w:r>
            <w:r w:rsidR="0096102B" w:rsidRPr="0042752D">
              <w:rPr>
                <w:b/>
                <w:smallCaps/>
                <w:sz w:val="24"/>
              </w:rPr>
              <w:t>ransportation Information</w:t>
            </w:r>
          </w:p>
        </w:tc>
      </w:tr>
    </w:tbl>
    <w:p w:rsidR="00466137" w:rsidRPr="0042752D" w:rsidRDefault="004521E9" w:rsidP="0096102B">
      <w:pPr>
        <w:widowControl/>
        <w:spacing w:before="120" w:after="120"/>
      </w:pPr>
      <w:r w:rsidRPr="0042752D">
        <w:rPr>
          <w:b/>
        </w:rPr>
        <w:t>U.S. DOT and IATA:</w:t>
      </w:r>
      <w:r w:rsidRPr="0042752D">
        <w:t xml:space="preserve">  </w:t>
      </w:r>
      <w:r w:rsidR="005400A4" w:rsidRPr="0042752D">
        <w:t xml:space="preserve">UN1203, </w:t>
      </w:r>
      <w:r w:rsidR="0048089E" w:rsidRPr="0042752D">
        <w:t>Gasoline; Hazard class 3, packing group II.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3D5857" w:rsidRPr="0042752D" w:rsidTr="003D5857">
        <w:trPr>
          <w:trHeight w:hRule="exact" w:val="360"/>
        </w:trPr>
        <w:tc>
          <w:tcPr>
            <w:tcW w:w="9576" w:type="dxa"/>
            <w:vAlign w:val="center"/>
          </w:tcPr>
          <w:p w:rsidR="003D5857" w:rsidRPr="0042752D" w:rsidRDefault="003D5857" w:rsidP="002D1271">
            <w:pPr>
              <w:keepNext/>
              <w:widowControl/>
              <w:rPr>
                <w:b/>
                <w:smallCaps/>
              </w:rPr>
            </w:pPr>
            <w:r w:rsidRPr="0042752D">
              <w:rPr>
                <w:b/>
                <w:smallCaps/>
                <w:sz w:val="24"/>
              </w:rPr>
              <w:t xml:space="preserve">15. </w:t>
            </w:r>
            <w:r w:rsidR="0096102B" w:rsidRPr="0042752D">
              <w:rPr>
                <w:b/>
                <w:smallCaps/>
                <w:sz w:val="24"/>
              </w:rPr>
              <w:t xml:space="preserve"> Regulatory Information</w:t>
            </w:r>
          </w:p>
        </w:tc>
      </w:tr>
    </w:tbl>
    <w:p w:rsidR="003D5857" w:rsidRPr="0042752D" w:rsidRDefault="003D5857" w:rsidP="002D1271">
      <w:pPr>
        <w:keepNext/>
        <w:widowControl/>
        <w:spacing w:before="120"/>
        <w:rPr>
          <w:b/>
        </w:rPr>
      </w:pPr>
      <w:r w:rsidRPr="0042752D">
        <w:rPr>
          <w:b/>
        </w:rPr>
        <w:t>U.S. R</w:t>
      </w:r>
      <w:r w:rsidR="008E1B26" w:rsidRPr="0042752D">
        <w:rPr>
          <w:b/>
        </w:rPr>
        <w:t>egulations</w:t>
      </w:r>
    </w:p>
    <w:p w:rsidR="00A933D2" w:rsidRPr="0042752D" w:rsidRDefault="005E6640" w:rsidP="002D1271">
      <w:pPr>
        <w:keepNext/>
        <w:widowControl/>
        <w:ind w:left="360"/>
      </w:pPr>
      <w:r w:rsidRPr="0042752D">
        <w:t>C</w:t>
      </w:r>
      <w:r w:rsidR="00A933D2" w:rsidRPr="0042752D">
        <w:t xml:space="preserve">ERCLA Sections 102a/103 (40 CFR 302.4):  </w:t>
      </w:r>
      <w:r w:rsidR="00182314" w:rsidRPr="0042752D">
        <w:rPr>
          <w:szCs w:val="20"/>
        </w:rPr>
        <w:t>2</w:t>
      </w:r>
      <w:proofErr w:type="gramStart"/>
      <w:r w:rsidR="00182314" w:rsidRPr="0042752D">
        <w:rPr>
          <w:szCs w:val="20"/>
        </w:rPr>
        <w:t>,2,4</w:t>
      </w:r>
      <w:proofErr w:type="gramEnd"/>
      <w:r w:rsidR="00182314" w:rsidRPr="0042752D">
        <w:rPr>
          <w:szCs w:val="20"/>
        </w:rPr>
        <w:noBreakHyphen/>
        <w:t>Trimethylpentane:  1000 (454 kg) final RQ.</w:t>
      </w:r>
    </w:p>
    <w:p w:rsidR="00A933D2" w:rsidRPr="0042752D" w:rsidRDefault="00A933D2" w:rsidP="0096102B">
      <w:pPr>
        <w:widowControl/>
        <w:spacing w:before="60"/>
        <w:ind w:left="360"/>
      </w:pPr>
      <w:r w:rsidRPr="0042752D">
        <w:t xml:space="preserve">SARA Title III Section 302 (40 CFR 355.30):  </w:t>
      </w:r>
      <w:r w:rsidR="0048089E" w:rsidRPr="0042752D">
        <w:t>None of the components are regulated.</w:t>
      </w:r>
    </w:p>
    <w:p w:rsidR="0048089E" w:rsidRPr="0042752D" w:rsidRDefault="00A933D2" w:rsidP="0096102B">
      <w:pPr>
        <w:widowControl/>
        <w:spacing w:before="60"/>
        <w:ind w:left="360"/>
      </w:pPr>
      <w:r w:rsidRPr="0042752D">
        <w:t xml:space="preserve">SARA Title III Section 304 (40 CFR 355.40):  </w:t>
      </w:r>
      <w:r w:rsidR="0048089E" w:rsidRPr="0042752D">
        <w:t>None of the components are regulated.</w:t>
      </w:r>
    </w:p>
    <w:p w:rsidR="001B2B01" w:rsidRPr="0042752D" w:rsidRDefault="0048089E" w:rsidP="0096102B">
      <w:pPr>
        <w:widowControl/>
        <w:spacing w:before="60"/>
        <w:ind w:left="360"/>
      </w:pPr>
      <w:r w:rsidRPr="0042752D">
        <w:t xml:space="preserve">SARA Title III Section 313 (40 CFR 372.65):  </w:t>
      </w:r>
      <w:r w:rsidR="001B2B01" w:rsidRPr="0042752D">
        <w:t>None of the components are regulated.</w:t>
      </w:r>
    </w:p>
    <w:p w:rsidR="00EF75C1" w:rsidRPr="0042752D" w:rsidRDefault="00A933D2" w:rsidP="0096102B">
      <w:pPr>
        <w:widowControl/>
        <w:spacing w:before="60"/>
        <w:ind w:left="360"/>
        <w:rPr>
          <w:b/>
        </w:rPr>
      </w:pPr>
      <w:r w:rsidRPr="0042752D">
        <w:t>OSHA Process Safety (29 CFR 1910.119):</w:t>
      </w:r>
      <w:bookmarkStart w:id="3" w:name="OLE_LINK1"/>
      <w:bookmarkStart w:id="4" w:name="OLE_LINK2"/>
      <w:r w:rsidRPr="0042752D">
        <w:t xml:space="preserve"> </w:t>
      </w:r>
      <w:bookmarkEnd w:id="3"/>
      <w:bookmarkEnd w:id="4"/>
      <w:r w:rsidR="001B2B01" w:rsidRPr="0042752D">
        <w:t xml:space="preserve"> None of the components are regulated.</w:t>
      </w:r>
    </w:p>
    <w:p w:rsidR="00A933D2" w:rsidRPr="0042752D" w:rsidRDefault="00A933D2" w:rsidP="0096102B">
      <w:pPr>
        <w:widowControl/>
        <w:spacing w:before="60"/>
        <w:ind w:left="360"/>
      </w:pPr>
      <w:r w:rsidRPr="0042752D">
        <w:t>SARA Title III Sections 311/312 Hazardous Categories (40 CFR 370.21):</w:t>
      </w:r>
    </w:p>
    <w:p w:rsidR="00A933D2" w:rsidRPr="0042752D" w:rsidRDefault="00A933D2" w:rsidP="0096102B">
      <w:pPr>
        <w:widowControl/>
        <w:tabs>
          <w:tab w:val="left" w:pos="2880"/>
        </w:tabs>
        <w:ind w:left="720"/>
      </w:pPr>
      <w:r w:rsidRPr="0042752D">
        <w:t>ACUTE HEALTH:</w:t>
      </w:r>
      <w:r w:rsidRPr="0042752D">
        <w:tab/>
        <w:t>Yes</w:t>
      </w:r>
    </w:p>
    <w:p w:rsidR="00A933D2" w:rsidRPr="0042752D" w:rsidRDefault="00A933D2" w:rsidP="0096102B">
      <w:pPr>
        <w:widowControl/>
        <w:tabs>
          <w:tab w:val="left" w:pos="2880"/>
        </w:tabs>
        <w:ind w:left="720"/>
      </w:pPr>
      <w:r w:rsidRPr="0042752D">
        <w:t>CHRONIC HEALTH:</w:t>
      </w:r>
      <w:r w:rsidRPr="0042752D">
        <w:tab/>
        <w:t>Yes</w:t>
      </w:r>
    </w:p>
    <w:p w:rsidR="00A933D2" w:rsidRPr="0042752D" w:rsidRDefault="00A933D2" w:rsidP="0096102B">
      <w:pPr>
        <w:widowControl/>
        <w:tabs>
          <w:tab w:val="left" w:pos="2880"/>
        </w:tabs>
        <w:ind w:left="720"/>
      </w:pPr>
      <w:r w:rsidRPr="0042752D">
        <w:t>FIRE:</w:t>
      </w:r>
      <w:r w:rsidRPr="0042752D">
        <w:tab/>
        <w:t>Yes</w:t>
      </w:r>
    </w:p>
    <w:p w:rsidR="00A933D2" w:rsidRPr="0042752D" w:rsidRDefault="00A933D2" w:rsidP="0096102B">
      <w:pPr>
        <w:widowControl/>
        <w:tabs>
          <w:tab w:val="left" w:pos="2880"/>
        </w:tabs>
        <w:ind w:left="720"/>
      </w:pPr>
      <w:r w:rsidRPr="0042752D">
        <w:t>REACTIVE:</w:t>
      </w:r>
      <w:r w:rsidRPr="0042752D">
        <w:tab/>
        <w:t>No</w:t>
      </w:r>
    </w:p>
    <w:p w:rsidR="00A933D2" w:rsidRPr="0042752D" w:rsidRDefault="00A933D2" w:rsidP="0096102B">
      <w:pPr>
        <w:widowControl/>
        <w:tabs>
          <w:tab w:val="left" w:pos="2880"/>
        </w:tabs>
        <w:ind w:left="720"/>
      </w:pPr>
      <w:r w:rsidRPr="0042752D">
        <w:t>PRESSURE:</w:t>
      </w:r>
      <w:r w:rsidRPr="0042752D">
        <w:tab/>
        <w:t>No</w:t>
      </w:r>
    </w:p>
    <w:p w:rsidR="00F24454" w:rsidRPr="0042752D" w:rsidRDefault="003D5857" w:rsidP="0096102B">
      <w:pPr>
        <w:widowControl/>
        <w:spacing w:before="120"/>
        <w:rPr>
          <w:b/>
        </w:rPr>
      </w:pPr>
      <w:r w:rsidRPr="0042752D">
        <w:rPr>
          <w:b/>
        </w:rPr>
        <w:t>S</w:t>
      </w:r>
      <w:r w:rsidR="008E1B26" w:rsidRPr="0042752D">
        <w:rPr>
          <w:b/>
        </w:rPr>
        <w:t>tate</w:t>
      </w:r>
      <w:r w:rsidRPr="0042752D">
        <w:rPr>
          <w:b/>
        </w:rPr>
        <w:t xml:space="preserve"> R</w:t>
      </w:r>
      <w:r w:rsidR="008E1B26" w:rsidRPr="0042752D">
        <w:rPr>
          <w:b/>
        </w:rPr>
        <w:t>egulations</w:t>
      </w:r>
    </w:p>
    <w:p w:rsidR="00A933D2" w:rsidRPr="0042752D" w:rsidRDefault="0096102B" w:rsidP="00AD7ECC">
      <w:pPr>
        <w:widowControl/>
        <w:tabs>
          <w:tab w:val="left" w:pos="2520"/>
        </w:tabs>
        <w:spacing w:before="60"/>
        <w:ind w:left="360"/>
      </w:pPr>
      <w:r w:rsidRPr="0042752D">
        <w:t>California Proposition 65:</w:t>
      </w:r>
      <w:r w:rsidR="001B2B01" w:rsidRPr="0042752D">
        <w:t xml:space="preserve">  </w:t>
      </w:r>
      <w:r w:rsidR="00182314" w:rsidRPr="0042752D">
        <w:rPr>
          <w:szCs w:val="20"/>
        </w:rPr>
        <w:t>Ethanol (as related to alcoholic beverages) is listed</w:t>
      </w:r>
      <w:r w:rsidR="00AD7ECC" w:rsidRPr="0042752D">
        <w:rPr>
          <w:szCs w:val="20"/>
        </w:rPr>
        <w:t xml:space="preserve"> as a chemical know to the state of California to cause cancer and reproductive/developmental effects</w:t>
      </w:r>
      <w:r w:rsidR="00182314" w:rsidRPr="0042752D">
        <w:rPr>
          <w:szCs w:val="20"/>
        </w:rPr>
        <w:t>; this SRM is not for human consumption.</w:t>
      </w:r>
    </w:p>
    <w:p w:rsidR="004521E9" w:rsidRPr="0042752D" w:rsidRDefault="008E1B26" w:rsidP="0096102B">
      <w:pPr>
        <w:widowControl/>
        <w:spacing w:before="120" w:after="120"/>
      </w:pPr>
      <w:r w:rsidRPr="0042752D">
        <w:rPr>
          <w:b/>
        </w:rPr>
        <w:t xml:space="preserve">U.S. TSCA </w:t>
      </w:r>
      <w:r w:rsidR="003D5857" w:rsidRPr="0042752D">
        <w:rPr>
          <w:b/>
        </w:rPr>
        <w:t>Inventory:</w:t>
      </w:r>
      <w:r w:rsidR="001E7A76" w:rsidRPr="0042752D">
        <w:t xml:space="preserve">  </w:t>
      </w:r>
      <w:r w:rsidR="00033892" w:rsidRPr="0042752D">
        <w:t>2</w:t>
      </w:r>
      <w:proofErr w:type="gramStart"/>
      <w:r w:rsidR="00033892" w:rsidRPr="0042752D">
        <w:t>,2,4</w:t>
      </w:r>
      <w:proofErr w:type="gramEnd"/>
      <w:r w:rsidR="00033892" w:rsidRPr="0042752D">
        <w:noBreakHyphen/>
      </w:r>
      <w:r w:rsidR="001B2B01" w:rsidRPr="0042752D">
        <w:t>T</w:t>
      </w:r>
      <w:r w:rsidR="00033892" w:rsidRPr="0042752D">
        <w:t xml:space="preserve">rimethylpentane, </w:t>
      </w:r>
      <w:r w:rsidR="00033892" w:rsidRPr="0042752D">
        <w:rPr>
          <w:i/>
        </w:rPr>
        <w:t>n</w:t>
      </w:r>
      <w:r w:rsidR="00033892" w:rsidRPr="0042752D">
        <w:noBreakHyphen/>
        <w:t>heptane,</w:t>
      </w:r>
      <w:r w:rsidR="001B2B01" w:rsidRPr="0042752D">
        <w:t xml:space="preserve"> and ethanol </w:t>
      </w:r>
      <w:r w:rsidR="00033892" w:rsidRPr="0042752D">
        <w:t>are listed.</w:t>
      </w:r>
    </w:p>
    <w:p w:rsidR="00822F63" w:rsidRPr="0042752D" w:rsidRDefault="003D5857" w:rsidP="0096102B">
      <w:pPr>
        <w:widowControl/>
        <w:spacing w:before="120" w:after="120"/>
      </w:pPr>
      <w:r w:rsidRPr="0042752D">
        <w:t>T</w:t>
      </w:r>
      <w:r w:rsidRPr="0042752D">
        <w:rPr>
          <w:b/>
        </w:rPr>
        <w:t>SCA 12(b), Export Notification:</w:t>
      </w:r>
      <w:r w:rsidR="00822F63" w:rsidRPr="0042752D">
        <w:t xml:space="preserve"> </w:t>
      </w:r>
      <w:r w:rsidR="0096102B" w:rsidRPr="0042752D">
        <w:t xml:space="preserve"> </w:t>
      </w:r>
      <w:r w:rsidR="00170C28" w:rsidRPr="0042752D">
        <w:t>Heptane</w:t>
      </w:r>
      <w:r w:rsidR="00D636AF" w:rsidRPr="0042752D">
        <w:t>:</w:t>
      </w:r>
      <w:r w:rsidR="00170C28" w:rsidRPr="0042752D">
        <w:t xml:space="preserve"> 1 % de minimu</w:t>
      </w:r>
      <w:r w:rsidR="00822F63" w:rsidRPr="0042752D">
        <w:t>s concentration</w:t>
      </w:r>
      <w:r w:rsidR="001B2B01" w:rsidRPr="0042752D">
        <w:t>.</w:t>
      </w:r>
    </w:p>
    <w:p w:rsidR="00930292" w:rsidRPr="0042752D" w:rsidRDefault="003D5857" w:rsidP="001B2B01">
      <w:pPr>
        <w:widowControl/>
        <w:spacing w:before="120" w:after="120"/>
      </w:pPr>
      <w:r w:rsidRPr="0042752D">
        <w:rPr>
          <w:b/>
        </w:rPr>
        <w:t>C</w:t>
      </w:r>
      <w:r w:rsidR="00F64644" w:rsidRPr="0042752D">
        <w:rPr>
          <w:b/>
        </w:rPr>
        <w:t>anadian Regulations</w:t>
      </w:r>
      <w:r w:rsidR="0095497C" w:rsidRPr="0042752D">
        <w:rPr>
          <w:b/>
        </w:rPr>
        <w:t>:</w:t>
      </w:r>
      <w:r w:rsidR="0095497C" w:rsidRPr="0042752D">
        <w:t xml:space="preserve">  </w:t>
      </w:r>
      <w:r w:rsidRPr="0042752D">
        <w:t>WHMIS Information</w:t>
      </w:r>
      <w:r w:rsidR="005E6640" w:rsidRPr="0042752D">
        <w:t xml:space="preserve"> is n</w:t>
      </w:r>
      <w:r w:rsidRPr="0042752D">
        <w:t>ot provided for this material.</w:t>
      </w:r>
    </w:p>
    <w:p w:rsidR="005C665A" w:rsidRPr="0042752D" w:rsidRDefault="005C665A">
      <w:r w:rsidRPr="0042752D"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67534E" w:rsidRPr="0042752D" w:rsidTr="00930292">
        <w:trPr>
          <w:trHeight w:hRule="exact" w:val="360"/>
        </w:trPr>
        <w:tc>
          <w:tcPr>
            <w:tcW w:w="9396" w:type="dxa"/>
            <w:vAlign w:val="center"/>
          </w:tcPr>
          <w:p w:rsidR="0067534E" w:rsidRPr="0042752D" w:rsidRDefault="0067534E" w:rsidP="0096102B">
            <w:pPr>
              <w:widowControl/>
              <w:rPr>
                <w:b/>
                <w:smallCaps/>
              </w:rPr>
            </w:pPr>
            <w:r w:rsidRPr="0042752D">
              <w:rPr>
                <w:b/>
                <w:smallCaps/>
                <w:sz w:val="24"/>
              </w:rPr>
              <w:lastRenderedPageBreak/>
              <w:t>16.</w:t>
            </w:r>
            <w:r w:rsidR="0096102B" w:rsidRPr="0042752D">
              <w:rPr>
                <w:b/>
                <w:smallCaps/>
                <w:sz w:val="24"/>
              </w:rPr>
              <w:t xml:space="preserve"> </w:t>
            </w:r>
            <w:r w:rsidRPr="0042752D">
              <w:rPr>
                <w:b/>
                <w:smallCaps/>
                <w:sz w:val="24"/>
              </w:rPr>
              <w:t xml:space="preserve"> O</w:t>
            </w:r>
            <w:r w:rsidR="0096102B" w:rsidRPr="0042752D">
              <w:rPr>
                <w:b/>
                <w:smallCaps/>
                <w:sz w:val="24"/>
              </w:rPr>
              <w:t>ther Information</w:t>
            </w:r>
          </w:p>
        </w:tc>
      </w:tr>
    </w:tbl>
    <w:p w:rsidR="00622AE4" w:rsidRPr="0042752D" w:rsidRDefault="00622AE4" w:rsidP="0096102B">
      <w:pPr>
        <w:widowControl/>
        <w:tabs>
          <w:tab w:val="left" w:pos="1080"/>
        </w:tabs>
        <w:spacing w:before="120"/>
      </w:pPr>
      <w:r w:rsidRPr="0042752D">
        <w:t>Issue Date:</w:t>
      </w:r>
      <w:r w:rsidR="0096102B" w:rsidRPr="0042752D">
        <w:tab/>
      </w:r>
      <w:r w:rsidR="002065AA" w:rsidRPr="0042752D">
        <w:fldChar w:fldCharType="begin"/>
      </w:r>
      <w:r w:rsidR="002065AA" w:rsidRPr="0042752D">
        <w:instrText xml:space="preserve"> REF IssueDate \h </w:instrText>
      </w:r>
      <w:r w:rsidR="00C14BD3" w:rsidRPr="0042752D">
        <w:instrText xml:space="preserve"> \* MERGEFORMAT </w:instrText>
      </w:r>
      <w:r w:rsidR="002065AA" w:rsidRPr="0042752D">
        <w:fldChar w:fldCharType="separate"/>
      </w:r>
      <w:r w:rsidR="00434BD9" w:rsidRPr="00434BD9">
        <w:t>10 April 201</w:t>
      </w:r>
      <w:r w:rsidR="002065AA" w:rsidRPr="0042752D">
        <w:fldChar w:fldCharType="end"/>
      </w:r>
      <w:r w:rsidR="003B06E2" w:rsidRPr="0042752D">
        <w:t>4</w:t>
      </w:r>
    </w:p>
    <w:p w:rsidR="00930292" w:rsidRPr="0042752D" w:rsidRDefault="00622AE4" w:rsidP="001B2B01">
      <w:pPr>
        <w:widowControl/>
        <w:tabs>
          <w:tab w:val="left" w:pos="1080"/>
        </w:tabs>
        <w:spacing w:before="120"/>
      </w:pPr>
      <w:r w:rsidRPr="0042752D">
        <w:t>Sources:</w:t>
      </w:r>
      <w:r w:rsidR="00537670" w:rsidRPr="0042752D">
        <w:tab/>
      </w:r>
      <w:proofErr w:type="spellStart"/>
      <w:r w:rsidR="00930292" w:rsidRPr="0042752D">
        <w:t>ChemADVISOR</w:t>
      </w:r>
      <w:proofErr w:type="spellEnd"/>
      <w:r w:rsidR="00930292" w:rsidRPr="0042752D">
        <w:t xml:space="preserve">, Inc., MSDS </w:t>
      </w:r>
      <w:r w:rsidR="00930292" w:rsidRPr="0042752D">
        <w:rPr>
          <w:i/>
        </w:rPr>
        <w:t>2</w:t>
      </w:r>
      <w:proofErr w:type="gramStart"/>
      <w:r w:rsidR="00930292" w:rsidRPr="0042752D">
        <w:rPr>
          <w:i/>
        </w:rPr>
        <w:t>,2,4</w:t>
      </w:r>
      <w:proofErr w:type="gramEnd"/>
      <w:r w:rsidR="00930292" w:rsidRPr="0042752D">
        <w:rPr>
          <w:i/>
        </w:rPr>
        <w:t>-Trimethylpentane</w:t>
      </w:r>
      <w:r w:rsidR="00930292" w:rsidRPr="0042752D">
        <w:t xml:space="preserve">, </w:t>
      </w:r>
      <w:r w:rsidR="001B2B01" w:rsidRPr="0042752D">
        <w:t>23</w:t>
      </w:r>
      <w:r w:rsidR="00930292" w:rsidRPr="0042752D">
        <w:t> </w:t>
      </w:r>
      <w:r w:rsidR="001B2B01" w:rsidRPr="0042752D">
        <w:t>December</w:t>
      </w:r>
      <w:r w:rsidR="00930292" w:rsidRPr="0042752D">
        <w:t> 2013.</w:t>
      </w:r>
    </w:p>
    <w:p w:rsidR="00930292" w:rsidRPr="0042752D" w:rsidRDefault="00930292" w:rsidP="00930292">
      <w:pPr>
        <w:widowControl/>
        <w:tabs>
          <w:tab w:val="left" w:pos="1080"/>
        </w:tabs>
        <w:ind w:left="1080"/>
      </w:pPr>
      <w:proofErr w:type="spellStart"/>
      <w:r w:rsidRPr="0042752D">
        <w:t>ChemADVISOR</w:t>
      </w:r>
      <w:proofErr w:type="spellEnd"/>
      <w:r w:rsidRPr="0042752D">
        <w:t xml:space="preserve">, Inc., MSDS </w:t>
      </w:r>
      <w:r w:rsidRPr="0042752D">
        <w:rPr>
          <w:i/>
        </w:rPr>
        <w:t>n-Heptane</w:t>
      </w:r>
      <w:r w:rsidR="001B2B01" w:rsidRPr="0042752D">
        <w:t xml:space="preserve">, </w:t>
      </w:r>
      <w:r w:rsidR="0042752D" w:rsidRPr="0042752D">
        <w:t>07 </w:t>
      </w:r>
      <w:r w:rsidR="00D636AF" w:rsidRPr="0042752D">
        <w:t>February 2014</w:t>
      </w:r>
      <w:r w:rsidR="001B2B01" w:rsidRPr="0042752D">
        <w:t>.</w:t>
      </w:r>
    </w:p>
    <w:p w:rsidR="00930292" w:rsidRPr="0042752D" w:rsidRDefault="00930292" w:rsidP="00930292">
      <w:pPr>
        <w:widowControl/>
        <w:tabs>
          <w:tab w:val="left" w:pos="1080"/>
        </w:tabs>
        <w:ind w:left="1080"/>
      </w:pPr>
      <w:proofErr w:type="spellStart"/>
      <w:r w:rsidRPr="0042752D">
        <w:t>ChemADVISOR</w:t>
      </w:r>
      <w:proofErr w:type="spellEnd"/>
      <w:r w:rsidRPr="0042752D">
        <w:t xml:space="preserve">, Inc., MSDS </w:t>
      </w:r>
      <w:r w:rsidR="001B2B01" w:rsidRPr="0042752D">
        <w:rPr>
          <w:i/>
        </w:rPr>
        <w:t>Ethyl Alcohol</w:t>
      </w:r>
      <w:r w:rsidR="001B2B01" w:rsidRPr="0042752D">
        <w:t xml:space="preserve">, </w:t>
      </w:r>
      <w:r w:rsidR="0042752D" w:rsidRPr="0042752D">
        <w:t>07 </w:t>
      </w:r>
      <w:r w:rsidR="00DF20FE" w:rsidRPr="0042752D">
        <w:t>February</w:t>
      </w:r>
      <w:r w:rsidR="001B2B01" w:rsidRPr="0042752D">
        <w:t> 201</w:t>
      </w:r>
      <w:r w:rsidR="00DF20FE" w:rsidRPr="0042752D">
        <w:t>4</w:t>
      </w:r>
      <w:r w:rsidR="001B2B01" w:rsidRPr="0042752D">
        <w:t>.</w:t>
      </w:r>
    </w:p>
    <w:p w:rsidR="0095497C" w:rsidRPr="0042752D" w:rsidRDefault="00EC2C72" w:rsidP="00020641">
      <w:pPr>
        <w:widowControl/>
        <w:spacing w:before="120" w:after="40"/>
      </w:pPr>
      <w:r w:rsidRPr="0042752D">
        <w:t xml:space="preserve">Key of Acronyms: 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4034"/>
        <w:gridCol w:w="916"/>
        <w:gridCol w:w="3600"/>
      </w:tblGrid>
      <w:tr w:rsidR="0095497C" w:rsidRPr="0042752D" w:rsidTr="00930292">
        <w:trPr>
          <w:trHeight w:val="197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American Conference of Government</w:t>
            </w:r>
            <w:r w:rsidR="00F941BF" w:rsidRPr="0042752D">
              <w:rPr>
                <w:sz w:val="16"/>
                <w:szCs w:val="16"/>
              </w:rPr>
              <w:t>al</w:t>
            </w:r>
            <w:r w:rsidRPr="0042752D">
              <w:rPr>
                <w:sz w:val="16"/>
                <w:szCs w:val="16"/>
              </w:rPr>
              <w:t xml:space="preserve"> Industrial Hygienists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NTP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CAS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Chemical Abstracts Service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OSHA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Occupational Safety and Health Administration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CERCLA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Comprehensive Environmental Response, Compensation, and Liability Act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PEL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Permissible Exposure L</w:t>
            </w:r>
            <w:r w:rsidR="00FF72E7" w:rsidRPr="0042752D">
              <w:rPr>
                <w:sz w:val="16"/>
                <w:szCs w:val="16"/>
              </w:rPr>
              <w:t>imit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CFR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Code of Federal Regulations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RCRA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Resource Conservation and Recovery Act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DOT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Department of Transportation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REL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Recommended Exposure Limit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European Inventory of Existing Commercial Chemical Substances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RQ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Reportable Quantity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EPCRA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Emergency Planning and Community Right</w:t>
            </w:r>
            <w:r w:rsidR="00343DF9" w:rsidRPr="0042752D">
              <w:rPr>
                <w:sz w:val="16"/>
                <w:szCs w:val="16"/>
              </w:rPr>
              <w:noBreakHyphen/>
            </w:r>
            <w:r w:rsidRPr="0042752D">
              <w:rPr>
                <w:sz w:val="16"/>
                <w:szCs w:val="16"/>
              </w:rPr>
              <w:t>to</w:t>
            </w:r>
            <w:r w:rsidR="00343DF9" w:rsidRPr="0042752D">
              <w:rPr>
                <w:sz w:val="16"/>
                <w:szCs w:val="16"/>
              </w:rPr>
              <w:noBreakHyphen/>
            </w:r>
            <w:r w:rsidRPr="0042752D">
              <w:rPr>
                <w:sz w:val="16"/>
                <w:szCs w:val="16"/>
              </w:rPr>
              <w:t>Know Act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IARC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International Agency for Research on Cancer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SARA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Superfund Amendments and Reauthorization Act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IATA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International Air Transportation Agency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SCBA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Self</w:t>
            </w:r>
            <w:r w:rsidR="00343DF9" w:rsidRPr="0042752D">
              <w:rPr>
                <w:sz w:val="16"/>
                <w:szCs w:val="16"/>
              </w:rPr>
              <w:noBreakHyphen/>
            </w:r>
            <w:r w:rsidRPr="0042752D">
              <w:rPr>
                <w:sz w:val="16"/>
                <w:szCs w:val="16"/>
              </w:rPr>
              <w:t>Contained Breathing Apparatus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IDLH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Immediately Dangerous to Life and Health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SRM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Standard Reference Material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Lethal Concentration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STEL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95497C" w:rsidRPr="0042752D" w:rsidRDefault="0095497C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 xml:space="preserve">Short  Term Exposure </w:t>
            </w:r>
            <w:r w:rsidR="00FF72E7" w:rsidRPr="0042752D">
              <w:rPr>
                <w:sz w:val="16"/>
                <w:szCs w:val="16"/>
              </w:rPr>
              <w:t>Limit</w:t>
            </w:r>
          </w:p>
        </w:tc>
      </w:tr>
      <w:tr w:rsidR="0095497C" w:rsidRPr="0042752D" w:rsidTr="00930292">
        <w:trPr>
          <w:trHeight w:val="144"/>
        </w:trPr>
        <w:tc>
          <w:tcPr>
            <w:tcW w:w="918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:rsidR="0095497C" w:rsidRPr="0042752D" w:rsidRDefault="0095497C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916" w:type="dxa"/>
          </w:tcPr>
          <w:p w:rsidR="0095497C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STOT</w:t>
            </w:r>
          </w:p>
        </w:tc>
        <w:tc>
          <w:tcPr>
            <w:tcW w:w="3600" w:type="dxa"/>
          </w:tcPr>
          <w:p w:rsidR="0095497C" w:rsidRPr="0042752D" w:rsidRDefault="00166950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Specific Target Organ Toxicity</w:t>
            </w:r>
          </w:p>
        </w:tc>
      </w:tr>
      <w:tr w:rsidR="00166950" w:rsidRPr="0042752D" w:rsidTr="00930292">
        <w:trPr>
          <w:trHeight w:val="144"/>
        </w:trPr>
        <w:tc>
          <w:tcPr>
            <w:tcW w:w="918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LEL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Lower Explosive Limit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TLV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166950" w:rsidRPr="0042752D" w:rsidRDefault="00166950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Threshold Limit Value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166950" w:rsidRPr="0042752D" w:rsidTr="00930292">
        <w:trPr>
          <w:trHeight w:val="144"/>
        </w:trPr>
        <w:tc>
          <w:tcPr>
            <w:tcW w:w="918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MSDS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Material Safety Data Sheet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TPQ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166950" w:rsidRPr="0042752D" w:rsidRDefault="00166950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Threshold Planning Quantity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166950" w:rsidRPr="0042752D" w:rsidTr="00930292">
        <w:trPr>
          <w:trHeight w:val="144"/>
        </w:trPr>
        <w:tc>
          <w:tcPr>
            <w:tcW w:w="918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NFPA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National Fire Protection Association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TSCA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166950" w:rsidRPr="0042752D" w:rsidRDefault="00166950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Toxic Substances Control Act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166950" w:rsidRPr="0042752D" w:rsidTr="00930292">
        <w:trPr>
          <w:trHeight w:val="144"/>
        </w:trPr>
        <w:tc>
          <w:tcPr>
            <w:tcW w:w="918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NIOSH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National Institute for Occupational Safety and Health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TWA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166950" w:rsidRPr="0042752D" w:rsidRDefault="00166950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Time Weighted Average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166950" w:rsidRPr="0042752D" w:rsidTr="00930292">
        <w:trPr>
          <w:trHeight w:val="144"/>
        </w:trPr>
        <w:tc>
          <w:tcPr>
            <w:tcW w:w="918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916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UEL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:rsidR="00166950" w:rsidRPr="0042752D" w:rsidRDefault="00166950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Upper Explosive Limit</w:t>
            </w:r>
            <w:r w:rsidRPr="0042752D" w:rsidDel="00D91361">
              <w:rPr>
                <w:sz w:val="16"/>
                <w:szCs w:val="16"/>
              </w:rPr>
              <w:t xml:space="preserve"> </w:t>
            </w:r>
          </w:p>
        </w:tc>
      </w:tr>
      <w:tr w:rsidR="00166950" w:rsidRPr="0042752D" w:rsidTr="00930292">
        <w:trPr>
          <w:trHeight w:val="144"/>
        </w:trPr>
        <w:tc>
          <w:tcPr>
            <w:tcW w:w="918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proofErr w:type="spellStart"/>
            <w:r w:rsidRPr="0042752D">
              <w:rPr>
                <w:sz w:val="16"/>
                <w:szCs w:val="16"/>
              </w:rPr>
              <w:t>n.o.s</w:t>
            </w:r>
            <w:proofErr w:type="spellEnd"/>
            <w:r w:rsidRPr="0042752D">
              <w:rPr>
                <w:sz w:val="16"/>
                <w:szCs w:val="16"/>
              </w:rPr>
              <w:t>.</w:t>
            </w:r>
          </w:p>
        </w:tc>
        <w:tc>
          <w:tcPr>
            <w:tcW w:w="4034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Not Otherwise Specified</w:t>
            </w:r>
          </w:p>
        </w:tc>
        <w:tc>
          <w:tcPr>
            <w:tcW w:w="916" w:type="dxa"/>
          </w:tcPr>
          <w:p w:rsidR="00166950" w:rsidRPr="0042752D" w:rsidRDefault="00166950" w:rsidP="00020641">
            <w:pPr>
              <w:widowControl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:rsidR="00166950" w:rsidRPr="0042752D" w:rsidRDefault="00166950" w:rsidP="009B019B">
            <w:pPr>
              <w:widowControl/>
              <w:ind w:right="-18"/>
              <w:jc w:val="left"/>
              <w:rPr>
                <w:sz w:val="16"/>
                <w:szCs w:val="16"/>
              </w:rPr>
            </w:pPr>
            <w:r w:rsidRPr="0042752D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:rsidR="00B43B6F" w:rsidRPr="0042752D" w:rsidRDefault="00B43B6F" w:rsidP="008A79BB">
      <w:pPr>
        <w:widowControl/>
      </w:pPr>
    </w:p>
    <w:p w:rsidR="00B43B6F" w:rsidRPr="0042752D" w:rsidRDefault="00B43B6F" w:rsidP="008A79BB">
      <w:pPr>
        <w:widowControl/>
      </w:pPr>
    </w:p>
    <w:p w:rsidR="00B43B6F" w:rsidRPr="0042752D" w:rsidRDefault="00B43B6F" w:rsidP="008A79BB">
      <w:pPr>
        <w:widowControl/>
      </w:pPr>
    </w:p>
    <w:p w:rsidR="00B43B6F" w:rsidRPr="0042752D" w:rsidRDefault="00B43B6F" w:rsidP="008A79BB">
      <w:pPr>
        <w:widowControl/>
      </w:pPr>
    </w:p>
    <w:p w:rsidR="00AB756E" w:rsidRPr="0042752D" w:rsidRDefault="00AB756E" w:rsidP="008A79BB">
      <w:pPr>
        <w:widowControl/>
      </w:pPr>
    </w:p>
    <w:p w:rsidR="00AB756E" w:rsidRPr="0042752D" w:rsidRDefault="00AB756E" w:rsidP="008A79BB">
      <w:pPr>
        <w:widowControl/>
      </w:pPr>
    </w:p>
    <w:p w:rsidR="00AB756E" w:rsidRPr="0042752D" w:rsidRDefault="00AB756E" w:rsidP="008A79BB">
      <w:pPr>
        <w:widowControl/>
      </w:pPr>
    </w:p>
    <w:p w:rsidR="00AB756E" w:rsidRPr="0042752D" w:rsidRDefault="00AB756E" w:rsidP="008A79BB">
      <w:pPr>
        <w:widowControl/>
      </w:pPr>
    </w:p>
    <w:p w:rsidR="00AB756E" w:rsidRPr="0042752D" w:rsidRDefault="00AB756E" w:rsidP="008A79BB">
      <w:pPr>
        <w:widowControl/>
      </w:pPr>
    </w:p>
    <w:p w:rsidR="00AB756E" w:rsidRPr="0042752D" w:rsidRDefault="00AB756E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171A95" w:rsidRPr="0042752D" w:rsidRDefault="00171A95" w:rsidP="008A79BB">
      <w:pPr>
        <w:widowControl/>
      </w:pPr>
    </w:p>
    <w:p w:rsidR="00AB756E" w:rsidRPr="0042752D" w:rsidRDefault="00AB756E" w:rsidP="008A79BB">
      <w:pPr>
        <w:widowControl/>
      </w:pPr>
    </w:p>
    <w:p w:rsidR="00B43B6F" w:rsidRPr="0042752D" w:rsidRDefault="00B43B6F" w:rsidP="008A79BB">
      <w:pPr>
        <w:widowControl/>
      </w:pPr>
    </w:p>
    <w:p w:rsidR="00537670" w:rsidRPr="0042752D" w:rsidRDefault="00BF5DD9" w:rsidP="008A79BB">
      <w:pPr>
        <w:widowControl/>
      </w:pPr>
      <w:r w:rsidRPr="0042752D">
        <w:rPr>
          <w:b/>
        </w:rPr>
        <w:t>Disclaimer:</w:t>
      </w:r>
      <w:r w:rsidRPr="0042752D">
        <w:t xml:space="preserve">  Physical and chemical data contained in this SDS are provided only for use in assessing the hazardous nature of the material.  The SDS was prepared carefully, using current references; however, NIST does not certify the data in the SDS.</w:t>
      </w:r>
      <w:r w:rsidR="00537670" w:rsidRPr="0042752D">
        <w:t xml:space="preserve"> </w:t>
      </w:r>
      <w:r w:rsidR="009721CD" w:rsidRPr="0042752D">
        <w:t xml:space="preserve"> </w:t>
      </w:r>
      <w:r w:rsidRPr="0042752D">
        <w:t xml:space="preserve">The values for this material are given in the NIST </w:t>
      </w:r>
      <w:r w:rsidR="008C4669" w:rsidRPr="0042752D">
        <w:t>Certificate of Analysis</w:t>
      </w:r>
      <w:r w:rsidRPr="0042752D">
        <w:t>.</w:t>
      </w:r>
    </w:p>
    <w:p w:rsidR="00020641" w:rsidRPr="0042752D" w:rsidRDefault="00020641" w:rsidP="008A79BB">
      <w:pPr>
        <w:widowControl/>
      </w:pPr>
    </w:p>
    <w:p w:rsidR="0076501C" w:rsidRPr="0042752D" w:rsidRDefault="001E2F4C" w:rsidP="008A79BB">
      <w:pPr>
        <w:widowControl/>
      </w:pPr>
      <w:r w:rsidRPr="0042752D">
        <w:t xml:space="preserve">Users of this </w:t>
      </w:r>
      <w:r w:rsidR="008C4669" w:rsidRPr="0042752D">
        <w:t>S</w:t>
      </w:r>
      <w:r w:rsidR="001948EA" w:rsidRPr="0042752D">
        <w:t xml:space="preserve">RM should ensure that the SDS in their possession is current. </w:t>
      </w:r>
      <w:r w:rsidR="009721CD" w:rsidRPr="0042752D">
        <w:t xml:space="preserve"> </w:t>
      </w:r>
      <w:r w:rsidR="001948EA" w:rsidRPr="0042752D">
        <w:t>This can be accomplished by contacting the SRM Program: telephone (301) 975</w:t>
      </w:r>
      <w:r w:rsidR="00343DF9" w:rsidRPr="0042752D">
        <w:noBreakHyphen/>
      </w:r>
      <w:r w:rsidR="001948EA" w:rsidRPr="0042752D">
        <w:t>2200; fax (301) 948</w:t>
      </w:r>
      <w:r w:rsidR="00343DF9" w:rsidRPr="0042752D">
        <w:noBreakHyphen/>
      </w:r>
      <w:r w:rsidR="001948EA" w:rsidRPr="0042752D">
        <w:t>3730; e</w:t>
      </w:r>
      <w:r w:rsidR="00343DF9" w:rsidRPr="0042752D">
        <w:noBreakHyphen/>
      </w:r>
      <w:r w:rsidR="001948EA" w:rsidRPr="0042752D">
        <w:t>mail srm</w:t>
      </w:r>
      <w:r w:rsidR="00A148AB" w:rsidRPr="0042752D">
        <w:t>msds</w:t>
      </w:r>
      <w:r w:rsidR="001948EA" w:rsidRPr="0042752D">
        <w:t xml:space="preserve">@nist.gov; or via the Internet at </w:t>
      </w:r>
      <w:hyperlink r:id="rId15" w:history="1">
        <w:r w:rsidR="0076501C" w:rsidRPr="0042752D">
          <w:rPr>
            <w:rStyle w:val="Hyperlink"/>
          </w:rPr>
          <w:t>http://www.nist.gov/srm</w:t>
        </w:r>
      </w:hyperlink>
      <w:r w:rsidR="001948EA" w:rsidRPr="0042752D">
        <w:t>.</w:t>
      </w:r>
    </w:p>
    <w:sectPr w:rsidR="0076501C" w:rsidRPr="0042752D" w:rsidSect="007B1D3D">
      <w:footerReference w:type="default" r:id="rId16"/>
      <w:pgSz w:w="12240" w:h="15840"/>
      <w:pgMar w:top="720" w:right="162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BD9" w:rsidRDefault="00434BD9" w:rsidP="00E24579">
      <w:r>
        <w:separator/>
      </w:r>
    </w:p>
  </w:endnote>
  <w:endnote w:type="continuationSeparator" w:id="0">
    <w:p w:rsidR="00434BD9" w:rsidRDefault="00434BD9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BD9" w:rsidRPr="00371ED3" w:rsidRDefault="00434BD9" w:rsidP="00295675">
    <w:pPr>
      <w:pStyle w:val="Footer"/>
      <w:tabs>
        <w:tab w:val="clear" w:pos="4680"/>
      </w:tabs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>
      <w:rPr>
        <w:szCs w:val="20"/>
      </w:rPr>
      <w:t xml:space="preserve"> 1838</w:t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C93199">
      <w:rPr>
        <w:noProof/>
        <w:szCs w:val="20"/>
      </w:rPr>
      <w:t>7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fldSimple w:instr=" SECTIONPAGES  \* Arabic  \* MERGEFORMAT ">
      <w:r w:rsidR="00C93199" w:rsidRPr="00C93199">
        <w:rPr>
          <w:noProof/>
          <w:szCs w:val="20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BD9" w:rsidRDefault="00434BD9" w:rsidP="00E24579">
      <w:r>
        <w:separator/>
      </w:r>
    </w:p>
  </w:footnote>
  <w:footnote w:type="continuationSeparator" w:id="0">
    <w:p w:rsidR="00434BD9" w:rsidRDefault="00434BD9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96EE8"/>
    <w:multiLevelType w:val="multilevel"/>
    <w:tmpl w:val="2E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3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01995"/>
    <w:multiLevelType w:val="hybridMultilevel"/>
    <w:tmpl w:val="307E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4D"/>
    <w:rsid w:val="00011CAC"/>
    <w:rsid w:val="00012393"/>
    <w:rsid w:val="0001504A"/>
    <w:rsid w:val="00020641"/>
    <w:rsid w:val="00020BB2"/>
    <w:rsid w:val="0002334F"/>
    <w:rsid w:val="00023D30"/>
    <w:rsid w:val="00025217"/>
    <w:rsid w:val="00033892"/>
    <w:rsid w:val="0003492A"/>
    <w:rsid w:val="00041F06"/>
    <w:rsid w:val="000425F7"/>
    <w:rsid w:val="00042B56"/>
    <w:rsid w:val="00047B6D"/>
    <w:rsid w:val="0005067D"/>
    <w:rsid w:val="00062493"/>
    <w:rsid w:val="00062CEB"/>
    <w:rsid w:val="00071655"/>
    <w:rsid w:val="00073E78"/>
    <w:rsid w:val="000743D8"/>
    <w:rsid w:val="000771A0"/>
    <w:rsid w:val="00081FFA"/>
    <w:rsid w:val="00085816"/>
    <w:rsid w:val="00092471"/>
    <w:rsid w:val="00092D45"/>
    <w:rsid w:val="000954E8"/>
    <w:rsid w:val="0009639E"/>
    <w:rsid w:val="000A4203"/>
    <w:rsid w:val="000B4B5B"/>
    <w:rsid w:val="000B4BD9"/>
    <w:rsid w:val="000B79EB"/>
    <w:rsid w:val="000C3CE1"/>
    <w:rsid w:val="000D0967"/>
    <w:rsid w:val="000D31BB"/>
    <w:rsid w:val="000D36D6"/>
    <w:rsid w:val="000D447C"/>
    <w:rsid w:val="000E075B"/>
    <w:rsid w:val="000E147E"/>
    <w:rsid w:val="000E1EBF"/>
    <w:rsid w:val="000F1959"/>
    <w:rsid w:val="000F255D"/>
    <w:rsid w:val="000F304F"/>
    <w:rsid w:val="00103CE6"/>
    <w:rsid w:val="00106B17"/>
    <w:rsid w:val="00110A6A"/>
    <w:rsid w:val="0012362A"/>
    <w:rsid w:val="001248AA"/>
    <w:rsid w:val="00125FD4"/>
    <w:rsid w:val="0012750C"/>
    <w:rsid w:val="001372DF"/>
    <w:rsid w:val="00137ED6"/>
    <w:rsid w:val="00144362"/>
    <w:rsid w:val="00145900"/>
    <w:rsid w:val="00145AD5"/>
    <w:rsid w:val="00145B5B"/>
    <w:rsid w:val="00150BAB"/>
    <w:rsid w:val="0015316C"/>
    <w:rsid w:val="001534C8"/>
    <w:rsid w:val="00166950"/>
    <w:rsid w:val="00170609"/>
    <w:rsid w:val="00170C28"/>
    <w:rsid w:val="00170F65"/>
    <w:rsid w:val="00171A95"/>
    <w:rsid w:val="00172026"/>
    <w:rsid w:val="00173730"/>
    <w:rsid w:val="00180DF2"/>
    <w:rsid w:val="00180EF6"/>
    <w:rsid w:val="00182314"/>
    <w:rsid w:val="00193FA9"/>
    <w:rsid w:val="001948EA"/>
    <w:rsid w:val="00194A53"/>
    <w:rsid w:val="0019668F"/>
    <w:rsid w:val="001A0E78"/>
    <w:rsid w:val="001A49C6"/>
    <w:rsid w:val="001A77EB"/>
    <w:rsid w:val="001B2B01"/>
    <w:rsid w:val="001C4515"/>
    <w:rsid w:val="001C4AA7"/>
    <w:rsid w:val="001C4F6D"/>
    <w:rsid w:val="001D381C"/>
    <w:rsid w:val="001D7FE4"/>
    <w:rsid w:val="001E0E50"/>
    <w:rsid w:val="001E1EEB"/>
    <w:rsid w:val="001E2F4C"/>
    <w:rsid w:val="001E45BD"/>
    <w:rsid w:val="001E4B05"/>
    <w:rsid w:val="001E6672"/>
    <w:rsid w:val="001E70E0"/>
    <w:rsid w:val="001E7A76"/>
    <w:rsid w:val="001F04F7"/>
    <w:rsid w:val="001F0A6E"/>
    <w:rsid w:val="001F7628"/>
    <w:rsid w:val="00205783"/>
    <w:rsid w:val="002065AA"/>
    <w:rsid w:val="00206AE7"/>
    <w:rsid w:val="00207C5F"/>
    <w:rsid w:val="00210B78"/>
    <w:rsid w:val="00211FD6"/>
    <w:rsid w:val="002169FE"/>
    <w:rsid w:val="0021772B"/>
    <w:rsid w:val="002214BB"/>
    <w:rsid w:val="002256F0"/>
    <w:rsid w:val="0023218B"/>
    <w:rsid w:val="002326AE"/>
    <w:rsid w:val="00242591"/>
    <w:rsid w:val="0024476A"/>
    <w:rsid w:val="0024766E"/>
    <w:rsid w:val="00252092"/>
    <w:rsid w:val="002526D3"/>
    <w:rsid w:val="002678D7"/>
    <w:rsid w:val="002779BE"/>
    <w:rsid w:val="0028318C"/>
    <w:rsid w:val="00295675"/>
    <w:rsid w:val="002A0775"/>
    <w:rsid w:val="002A4B34"/>
    <w:rsid w:val="002B142C"/>
    <w:rsid w:val="002B1784"/>
    <w:rsid w:val="002B22C8"/>
    <w:rsid w:val="002B29E4"/>
    <w:rsid w:val="002B6BCB"/>
    <w:rsid w:val="002C541F"/>
    <w:rsid w:val="002C593F"/>
    <w:rsid w:val="002D052C"/>
    <w:rsid w:val="002D1271"/>
    <w:rsid w:val="002D1849"/>
    <w:rsid w:val="002D4E7C"/>
    <w:rsid w:val="002D63F4"/>
    <w:rsid w:val="002E6B30"/>
    <w:rsid w:val="002F0794"/>
    <w:rsid w:val="002F1207"/>
    <w:rsid w:val="002F3AF7"/>
    <w:rsid w:val="002F4E97"/>
    <w:rsid w:val="002F6209"/>
    <w:rsid w:val="002F7FCE"/>
    <w:rsid w:val="0031663D"/>
    <w:rsid w:val="0032412F"/>
    <w:rsid w:val="00335DD7"/>
    <w:rsid w:val="00343B25"/>
    <w:rsid w:val="00343DF9"/>
    <w:rsid w:val="0034465B"/>
    <w:rsid w:val="003466CD"/>
    <w:rsid w:val="00361EED"/>
    <w:rsid w:val="00371ED3"/>
    <w:rsid w:val="0037222D"/>
    <w:rsid w:val="00373DC9"/>
    <w:rsid w:val="00377BA9"/>
    <w:rsid w:val="00382030"/>
    <w:rsid w:val="00384802"/>
    <w:rsid w:val="003875D7"/>
    <w:rsid w:val="0039599D"/>
    <w:rsid w:val="00397BAA"/>
    <w:rsid w:val="003B06E2"/>
    <w:rsid w:val="003B54FB"/>
    <w:rsid w:val="003D5857"/>
    <w:rsid w:val="003D6279"/>
    <w:rsid w:val="003E0999"/>
    <w:rsid w:val="003E3B1A"/>
    <w:rsid w:val="003E5314"/>
    <w:rsid w:val="003F2CDC"/>
    <w:rsid w:val="003F3387"/>
    <w:rsid w:val="003F70A7"/>
    <w:rsid w:val="004021D2"/>
    <w:rsid w:val="0040505D"/>
    <w:rsid w:val="00405269"/>
    <w:rsid w:val="004108E7"/>
    <w:rsid w:val="00414F88"/>
    <w:rsid w:val="00416E1E"/>
    <w:rsid w:val="00421148"/>
    <w:rsid w:val="0042250E"/>
    <w:rsid w:val="0042415F"/>
    <w:rsid w:val="0042752D"/>
    <w:rsid w:val="00431A54"/>
    <w:rsid w:val="00431D5D"/>
    <w:rsid w:val="0043249C"/>
    <w:rsid w:val="00434BD9"/>
    <w:rsid w:val="004355ED"/>
    <w:rsid w:val="00444104"/>
    <w:rsid w:val="004457B0"/>
    <w:rsid w:val="00451139"/>
    <w:rsid w:val="004521E9"/>
    <w:rsid w:val="004618AC"/>
    <w:rsid w:val="004621B9"/>
    <w:rsid w:val="00462DA5"/>
    <w:rsid w:val="0046462D"/>
    <w:rsid w:val="00466137"/>
    <w:rsid w:val="00470A5F"/>
    <w:rsid w:val="00476E72"/>
    <w:rsid w:val="0048089E"/>
    <w:rsid w:val="00481789"/>
    <w:rsid w:val="00484293"/>
    <w:rsid w:val="00484EF6"/>
    <w:rsid w:val="0048626D"/>
    <w:rsid w:val="004906A4"/>
    <w:rsid w:val="00492783"/>
    <w:rsid w:val="004C5973"/>
    <w:rsid w:val="004D386E"/>
    <w:rsid w:val="004D3892"/>
    <w:rsid w:val="004D676C"/>
    <w:rsid w:val="004E06D8"/>
    <w:rsid w:val="004E267A"/>
    <w:rsid w:val="004F48BC"/>
    <w:rsid w:val="00507287"/>
    <w:rsid w:val="00510B76"/>
    <w:rsid w:val="00510CBD"/>
    <w:rsid w:val="00522E29"/>
    <w:rsid w:val="00523A63"/>
    <w:rsid w:val="00524403"/>
    <w:rsid w:val="00534548"/>
    <w:rsid w:val="00537670"/>
    <w:rsid w:val="005400A4"/>
    <w:rsid w:val="00550D9B"/>
    <w:rsid w:val="0055271F"/>
    <w:rsid w:val="00556719"/>
    <w:rsid w:val="00560801"/>
    <w:rsid w:val="00565AA3"/>
    <w:rsid w:val="005662E1"/>
    <w:rsid w:val="00573C49"/>
    <w:rsid w:val="00573E70"/>
    <w:rsid w:val="005768F0"/>
    <w:rsid w:val="00577BCD"/>
    <w:rsid w:val="005840FA"/>
    <w:rsid w:val="005842D2"/>
    <w:rsid w:val="00584A22"/>
    <w:rsid w:val="005908A4"/>
    <w:rsid w:val="00592BBC"/>
    <w:rsid w:val="0059305E"/>
    <w:rsid w:val="00593457"/>
    <w:rsid w:val="005A374B"/>
    <w:rsid w:val="005B71B4"/>
    <w:rsid w:val="005C636C"/>
    <w:rsid w:val="005C665A"/>
    <w:rsid w:val="005D0F87"/>
    <w:rsid w:val="005D25B6"/>
    <w:rsid w:val="005D3405"/>
    <w:rsid w:val="005D3667"/>
    <w:rsid w:val="005D4616"/>
    <w:rsid w:val="005D4E15"/>
    <w:rsid w:val="005D5238"/>
    <w:rsid w:val="005D632D"/>
    <w:rsid w:val="005E0A42"/>
    <w:rsid w:val="005E15C7"/>
    <w:rsid w:val="005E4108"/>
    <w:rsid w:val="005E4F60"/>
    <w:rsid w:val="005E6640"/>
    <w:rsid w:val="005F165B"/>
    <w:rsid w:val="00601872"/>
    <w:rsid w:val="0060367F"/>
    <w:rsid w:val="00606542"/>
    <w:rsid w:val="006141BA"/>
    <w:rsid w:val="00617BDE"/>
    <w:rsid w:val="00620718"/>
    <w:rsid w:val="00621993"/>
    <w:rsid w:val="006228B8"/>
    <w:rsid w:val="00622AE4"/>
    <w:rsid w:val="006236C0"/>
    <w:rsid w:val="00623C6E"/>
    <w:rsid w:val="006251CA"/>
    <w:rsid w:val="00631E15"/>
    <w:rsid w:val="0063268F"/>
    <w:rsid w:val="00632742"/>
    <w:rsid w:val="006347B9"/>
    <w:rsid w:val="00637F91"/>
    <w:rsid w:val="00642FF8"/>
    <w:rsid w:val="0064486D"/>
    <w:rsid w:val="00645989"/>
    <w:rsid w:val="0065223F"/>
    <w:rsid w:val="00652654"/>
    <w:rsid w:val="0065367D"/>
    <w:rsid w:val="00653731"/>
    <w:rsid w:val="00655EC3"/>
    <w:rsid w:val="00661CCC"/>
    <w:rsid w:val="0066464E"/>
    <w:rsid w:val="00667439"/>
    <w:rsid w:val="0067534E"/>
    <w:rsid w:val="00676339"/>
    <w:rsid w:val="00676966"/>
    <w:rsid w:val="0068405F"/>
    <w:rsid w:val="00684163"/>
    <w:rsid w:val="00690218"/>
    <w:rsid w:val="006968A6"/>
    <w:rsid w:val="006A2D4C"/>
    <w:rsid w:val="006A4555"/>
    <w:rsid w:val="006A5336"/>
    <w:rsid w:val="006B1A53"/>
    <w:rsid w:val="006B276B"/>
    <w:rsid w:val="006B33F5"/>
    <w:rsid w:val="006B4B3A"/>
    <w:rsid w:val="006B75AB"/>
    <w:rsid w:val="006C6697"/>
    <w:rsid w:val="006D10B0"/>
    <w:rsid w:val="006E0117"/>
    <w:rsid w:val="006E3B49"/>
    <w:rsid w:val="006E6656"/>
    <w:rsid w:val="006E6A17"/>
    <w:rsid w:val="006F0313"/>
    <w:rsid w:val="006F0F73"/>
    <w:rsid w:val="00704A6D"/>
    <w:rsid w:val="0072264A"/>
    <w:rsid w:val="00730686"/>
    <w:rsid w:val="0073150A"/>
    <w:rsid w:val="007315EF"/>
    <w:rsid w:val="00740111"/>
    <w:rsid w:val="007439B3"/>
    <w:rsid w:val="007502B5"/>
    <w:rsid w:val="0076501C"/>
    <w:rsid w:val="007666FB"/>
    <w:rsid w:val="00766DBA"/>
    <w:rsid w:val="00770328"/>
    <w:rsid w:val="00772840"/>
    <w:rsid w:val="00775484"/>
    <w:rsid w:val="0078182A"/>
    <w:rsid w:val="00783F68"/>
    <w:rsid w:val="00785934"/>
    <w:rsid w:val="0078630F"/>
    <w:rsid w:val="0078717B"/>
    <w:rsid w:val="00792BC0"/>
    <w:rsid w:val="00795575"/>
    <w:rsid w:val="00795905"/>
    <w:rsid w:val="0079674D"/>
    <w:rsid w:val="007971BD"/>
    <w:rsid w:val="00797B3C"/>
    <w:rsid w:val="007A1CF3"/>
    <w:rsid w:val="007A47D1"/>
    <w:rsid w:val="007B05AA"/>
    <w:rsid w:val="007B1D3D"/>
    <w:rsid w:val="007C1CDE"/>
    <w:rsid w:val="007E1EA1"/>
    <w:rsid w:val="007E453B"/>
    <w:rsid w:val="007E48DA"/>
    <w:rsid w:val="007E5077"/>
    <w:rsid w:val="007E5882"/>
    <w:rsid w:val="007E6EDD"/>
    <w:rsid w:val="007F0875"/>
    <w:rsid w:val="007F36CC"/>
    <w:rsid w:val="007F5046"/>
    <w:rsid w:val="007F56B8"/>
    <w:rsid w:val="007F5C40"/>
    <w:rsid w:val="007F660E"/>
    <w:rsid w:val="00803F61"/>
    <w:rsid w:val="008047B3"/>
    <w:rsid w:val="00812E27"/>
    <w:rsid w:val="00813437"/>
    <w:rsid w:val="008167F8"/>
    <w:rsid w:val="00820C31"/>
    <w:rsid w:val="00822F63"/>
    <w:rsid w:val="008250A5"/>
    <w:rsid w:val="00827EEA"/>
    <w:rsid w:val="00832544"/>
    <w:rsid w:val="008354ED"/>
    <w:rsid w:val="008375A3"/>
    <w:rsid w:val="00841B6B"/>
    <w:rsid w:val="008435DD"/>
    <w:rsid w:val="0084377C"/>
    <w:rsid w:val="00851C9D"/>
    <w:rsid w:val="008606FD"/>
    <w:rsid w:val="008609A4"/>
    <w:rsid w:val="008660ED"/>
    <w:rsid w:val="00886C5A"/>
    <w:rsid w:val="00887E8D"/>
    <w:rsid w:val="008925FA"/>
    <w:rsid w:val="00893F73"/>
    <w:rsid w:val="008942D0"/>
    <w:rsid w:val="008948DC"/>
    <w:rsid w:val="008A2393"/>
    <w:rsid w:val="008A3CC1"/>
    <w:rsid w:val="008A57C6"/>
    <w:rsid w:val="008A5F10"/>
    <w:rsid w:val="008A79BB"/>
    <w:rsid w:val="008B3253"/>
    <w:rsid w:val="008B6774"/>
    <w:rsid w:val="008B7968"/>
    <w:rsid w:val="008C2B82"/>
    <w:rsid w:val="008C4669"/>
    <w:rsid w:val="008C5E1D"/>
    <w:rsid w:val="008C79A0"/>
    <w:rsid w:val="008D3C28"/>
    <w:rsid w:val="008E1B26"/>
    <w:rsid w:val="008E47A5"/>
    <w:rsid w:val="008E5F63"/>
    <w:rsid w:val="008F1308"/>
    <w:rsid w:val="008F646B"/>
    <w:rsid w:val="008F7F6D"/>
    <w:rsid w:val="0090699C"/>
    <w:rsid w:val="00910EA2"/>
    <w:rsid w:val="009111BC"/>
    <w:rsid w:val="009113A4"/>
    <w:rsid w:val="00911A75"/>
    <w:rsid w:val="00911DCF"/>
    <w:rsid w:val="00911E81"/>
    <w:rsid w:val="009146EA"/>
    <w:rsid w:val="00915962"/>
    <w:rsid w:val="00916606"/>
    <w:rsid w:val="009175D1"/>
    <w:rsid w:val="00922515"/>
    <w:rsid w:val="00924BCB"/>
    <w:rsid w:val="0092503A"/>
    <w:rsid w:val="00930292"/>
    <w:rsid w:val="0093254E"/>
    <w:rsid w:val="00937016"/>
    <w:rsid w:val="00944226"/>
    <w:rsid w:val="00953EFC"/>
    <w:rsid w:val="0095497C"/>
    <w:rsid w:val="00955576"/>
    <w:rsid w:val="009563C6"/>
    <w:rsid w:val="00957B26"/>
    <w:rsid w:val="0096102B"/>
    <w:rsid w:val="00961BEA"/>
    <w:rsid w:val="00966364"/>
    <w:rsid w:val="0097093A"/>
    <w:rsid w:val="009721CD"/>
    <w:rsid w:val="00981AAE"/>
    <w:rsid w:val="0098347B"/>
    <w:rsid w:val="009838CE"/>
    <w:rsid w:val="009854B2"/>
    <w:rsid w:val="0099505F"/>
    <w:rsid w:val="009963CD"/>
    <w:rsid w:val="009A0557"/>
    <w:rsid w:val="009B019B"/>
    <w:rsid w:val="009B2C35"/>
    <w:rsid w:val="009C2A82"/>
    <w:rsid w:val="009C5E2F"/>
    <w:rsid w:val="009D3B06"/>
    <w:rsid w:val="009E6B3D"/>
    <w:rsid w:val="009E7922"/>
    <w:rsid w:val="009F18A8"/>
    <w:rsid w:val="009F3C46"/>
    <w:rsid w:val="009F672C"/>
    <w:rsid w:val="009F6A9E"/>
    <w:rsid w:val="00A00A2B"/>
    <w:rsid w:val="00A14562"/>
    <w:rsid w:val="00A148AB"/>
    <w:rsid w:val="00A14B09"/>
    <w:rsid w:val="00A161C5"/>
    <w:rsid w:val="00A2133B"/>
    <w:rsid w:val="00A21D09"/>
    <w:rsid w:val="00A23EF0"/>
    <w:rsid w:val="00A267BD"/>
    <w:rsid w:val="00A2757E"/>
    <w:rsid w:val="00A30F00"/>
    <w:rsid w:val="00A30FC1"/>
    <w:rsid w:val="00A31815"/>
    <w:rsid w:val="00A467AF"/>
    <w:rsid w:val="00A5395F"/>
    <w:rsid w:val="00A55EFF"/>
    <w:rsid w:val="00A56380"/>
    <w:rsid w:val="00A73159"/>
    <w:rsid w:val="00A8310B"/>
    <w:rsid w:val="00A902E3"/>
    <w:rsid w:val="00A926B4"/>
    <w:rsid w:val="00A933D2"/>
    <w:rsid w:val="00AA55EE"/>
    <w:rsid w:val="00AA5906"/>
    <w:rsid w:val="00AA7FA4"/>
    <w:rsid w:val="00AB0233"/>
    <w:rsid w:val="00AB0EC3"/>
    <w:rsid w:val="00AB1DE0"/>
    <w:rsid w:val="00AB21A2"/>
    <w:rsid w:val="00AB6833"/>
    <w:rsid w:val="00AB756E"/>
    <w:rsid w:val="00AC2A20"/>
    <w:rsid w:val="00AC45C5"/>
    <w:rsid w:val="00AC6840"/>
    <w:rsid w:val="00AD050B"/>
    <w:rsid w:val="00AD7ECC"/>
    <w:rsid w:val="00AE0BA9"/>
    <w:rsid w:val="00AF1AA4"/>
    <w:rsid w:val="00AF1EA6"/>
    <w:rsid w:val="00AF3E0B"/>
    <w:rsid w:val="00AF488F"/>
    <w:rsid w:val="00AF5702"/>
    <w:rsid w:val="00AF68F9"/>
    <w:rsid w:val="00AF7E1C"/>
    <w:rsid w:val="00B0155D"/>
    <w:rsid w:val="00B07DA6"/>
    <w:rsid w:val="00B124D7"/>
    <w:rsid w:val="00B173FB"/>
    <w:rsid w:val="00B177FF"/>
    <w:rsid w:val="00B208C0"/>
    <w:rsid w:val="00B235B9"/>
    <w:rsid w:val="00B24306"/>
    <w:rsid w:val="00B263D0"/>
    <w:rsid w:val="00B3136A"/>
    <w:rsid w:val="00B33652"/>
    <w:rsid w:val="00B33D41"/>
    <w:rsid w:val="00B358FF"/>
    <w:rsid w:val="00B43B6F"/>
    <w:rsid w:val="00B44158"/>
    <w:rsid w:val="00B45C19"/>
    <w:rsid w:val="00B4602F"/>
    <w:rsid w:val="00B52092"/>
    <w:rsid w:val="00B52943"/>
    <w:rsid w:val="00B54925"/>
    <w:rsid w:val="00B55CD5"/>
    <w:rsid w:val="00B57E61"/>
    <w:rsid w:val="00B67214"/>
    <w:rsid w:val="00B7052B"/>
    <w:rsid w:val="00B84208"/>
    <w:rsid w:val="00B84C4C"/>
    <w:rsid w:val="00B86CC2"/>
    <w:rsid w:val="00B874FA"/>
    <w:rsid w:val="00B97847"/>
    <w:rsid w:val="00BA10D3"/>
    <w:rsid w:val="00BB0995"/>
    <w:rsid w:val="00BB2176"/>
    <w:rsid w:val="00BB55E8"/>
    <w:rsid w:val="00BB641D"/>
    <w:rsid w:val="00BC79CF"/>
    <w:rsid w:val="00BD0059"/>
    <w:rsid w:val="00BD69BA"/>
    <w:rsid w:val="00BE3E93"/>
    <w:rsid w:val="00BF0592"/>
    <w:rsid w:val="00BF230B"/>
    <w:rsid w:val="00BF5DD9"/>
    <w:rsid w:val="00C04BAA"/>
    <w:rsid w:val="00C10BCF"/>
    <w:rsid w:val="00C12A63"/>
    <w:rsid w:val="00C131D0"/>
    <w:rsid w:val="00C1391B"/>
    <w:rsid w:val="00C14BD3"/>
    <w:rsid w:val="00C250AF"/>
    <w:rsid w:val="00C3000E"/>
    <w:rsid w:val="00C30FD3"/>
    <w:rsid w:val="00C34D5C"/>
    <w:rsid w:val="00C40E05"/>
    <w:rsid w:val="00C508A0"/>
    <w:rsid w:val="00C53DC1"/>
    <w:rsid w:val="00C54708"/>
    <w:rsid w:val="00C605BC"/>
    <w:rsid w:val="00C6302D"/>
    <w:rsid w:val="00C647E1"/>
    <w:rsid w:val="00C72FFB"/>
    <w:rsid w:val="00C82019"/>
    <w:rsid w:val="00C85DA2"/>
    <w:rsid w:val="00C87FA4"/>
    <w:rsid w:val="00C93199"/>
    <w:rsid w:val="00C95C35"/>
    <w:rsid w:val="00C9625A"/>
    <w:rsid w:val="00CA1914"/>
    <w:rsid w:val="00CA4187"/>
    <w:rsid w:val="00CB2A88"/>
    <w:rsid w:val="00CB312F"/>
    <w:rsid w:val="00CC0284"/>
    <w:rsid w:val="00CC6D25"/>
    <w:rsid w:val="00CD0FFB"/>
    <w:rsid w:val="00CD3DE8"/>
    <w:rsid w:val="00CD76D3"/>
    <w:rsid w:val="00CF50B6"/>
    <w:rsid w:val="00D023F4"/>
    <w:rsid w:val="00D03028"/>
    <w:rsid w:val="00D2295A"/>
    <w:rsid w:val="00D22C9B"/>
    <w:rsid w:val="00D243BE"/>
    <w:rsid w:val="00D34188"/>
    <w:rsid w:val="00D409AB"/>
    <w:rsid w:val="00D41595"/>
    <w:rsid w:val="00D42D73"/>
    <w:rsid w:val="00D50720"/>
    <w:rsid w:val="00D60608"/>
    <w:rsid w:val="00D60A36"/>
    <w:rsid w:val="00D61695"/>
    <w:rsid w:val="00D636AF"/>
    <w:rsid w:val="00D71B8F"/>
    <w:rsid w:val="00D76D7D"/>
    <w:rsid w:val="00D77265"/>
    <w:rsid w:val="00D81C94"/>
    <w:rsid w:val="00D86180"/>
    <w:rsid w:val="00D90F89"/>
    <w:rsid w:val="00D97002"/>
    <w:rsid w:val="00D972F6"/>
    <w:rsid w:val="00DA1821"/>
    <w:rsid w:val="00DA460D"/>
    <w:rsid w:val="00DA74AE"/>
    <w:rsid w:val="00DB4D63"/>
    <w:rsid w:val="00DB53D1"/>
    <w:rsid w:val="00DC1232"/>
    <w:rsid w:val="00DC1BC8"/>
    <w:rsid w:val="00DD1943"/>
    <w:rsid w:val="00DD4757"/>
    <w:rsid w:val="00DD6DEB"/>
    <w:rsid w:val="00DE0622"/>
    <w:rsid w:val="00DE64B4"/>
    <w:rsid w:val="00DF0AB4"/>
    <w:rsid w:val="00DF20FE"/>
    <w:rsid w:val="00DF29FF"/>
    <w:rsid w:val="00DF36DB"/>
    <w:rsid w:val="00DF400B"/>
    <w:rsid w:val="00DF7399"/>
    <w:rsid w:val="00E01681"/>
    <w:rsid w:val="00E0337A"/>
    <w:rsid w:val="00E05484"/>
    <w:rsid w:val="00E12D28"/>
    <w:rsid w:val="00E12EF1"/>
    <w:rsid w:val="00E175A0"/>
    <w:rsid w:val="00E2089A"/>
    <w:rsid w:val="00E24579"/>
    <w:rsid w:val="00E277D0"/>
    <w:rsid w:val="00E31138"/>
    <w:rsid w:val="00E31C5E"/>
    <w:rsid w:val="00E37538"/>
    <w:rsid w:val="00E3778C"/>
    <w:rsid w:val="00E4393B"/>
    <w:rsid w:val="00E5204D"/>
    <w:rsid w:val="00E568E7"/>
    <w:rsid w:val="00E6056E"/>
    <w:rsid w:val="00E60B64"/>
    <w:rsid w:val="00E7130C"/>
    <w:rsid w:val="00E73A46"/>
    <w:rsid w:val="00E73C74"/>
    <w:rsid w:val="00E7608D"/>
    <w:rsid w:val="00E76DFD"/>
    <w:rsid w:val="00E77E76"/>
    <w:rsid w:val="00E81150"/>
    <w:rsid w:val="00E81BD0"/>
    <w:rsid w:val="00E85FA9"/>
    <w:rsid w:val="00E87747"/>
    <w:rsid w:val="00E90621"/>
    <w:rsid w:val="00E93523"/>
    <w:rsid w:val="00E93DD1"/>
    <w:rsid w:val="00E97C87"/>
    <w:rsid w:val="00EA617B"/>
    <w:rsid w:val="00EA7575"/>
    <w:rsid w:val="00EB14C5"/>
    <w:rsid w:val="00EB1EEF"/>
    <w:rsid w:val="00EB2AC5"/>
    <w:rsid w:val="00EB58CB"/>
    <w:rsid w:val="00EB5E4A"/>
    <w:rsid w:val="00EB7190"/>
    <w:rsid w:val="00EB76F7"/>
    <w:rsid w:val="00EC06B0"/>
    <w:rsid w:val="00EC22C3"/>
    <w:rsid w:val="00EC2C72"/>
    <w:rsid w:val="00EC5ED5"/>
    <w:rsid w:val="00EC6032"/>
    <w:rsid w:val="00ED034D"/>
    <w:rsid w:val="00EE0884"/>
    <w:rsid w:val="00EE1F37"/>
    <w:rsid w:val="00EE34CA"/>
    <w:rsid w:val="00EE4285"/>
    <w:rsid w:val="00EF0F7C"/>
    <w:rsid w:val="00EF2775"/>
    <w:rsid w:val="00EF3E03"/>
    <w:rsid w:val="00EF75C1"/>
    <w:rsid w:val="00F057E8"/>
    <w:rsid w:val="00F14C49"/>
    <w:rsid w:val="00F24454"/>
    <w:rsid w:val="00F2490E"/>
    <w:rsid w:val="00F301FA"/>
    <w:rsid w:val="00F353D7"/>
    <w:rsid w:val="00F40191"/>
    <w:rsid w:val="00F4046F"/>
    <w:rsid w:val="00F4079E"/>
    <w:rsid w:val="00F47E92"/>
    <w:rsid w:val="00F53018"/>
    <w:rsid w:val="00F55E2E"/>
    <w:rsid w:val="00F5790E"/>
    <w:rsid w:val="00F64644"/>
    <w:rsid w:val="00F7593E"/>
    <w:rsid w:val="00F76F7E"/>
    <w:rsid w:val="00F77790"/>
    <w:rsid w:val="00F92458"/>
    <w:rsid w:val="00F941BF"/>
    <w:rsid w:val="00FA5DC8"/>
    <w:rsid w:val="00FA673A"/>
    <w:rsid w:val="00FB05DA"/>
    <w:rsid w:val="00FB29B3"/>
    <w:rsid w:val="00FB5794"/>
    <w:rsid w:val="00FB5F8A"/>
    <w:rsid w:val="00FC2284"/>
    <w:rsid w:val="00FC28F0"/>
    <w:rsid w:val="00FC3C8B"/>
    <w:rsid w:val="00FC4026"/>
    <w:rsid w:val="00FD61F8"/>
    <w:rsid w:val="00FF0E87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5DD9"/>
  </w:style>
  <w:style w:type="paragraph" w:styleId="Footer">
    <w:name w:val="footer"/>
    <w:basedOn w:val="Normal"/>
    <w:link w:val="FooterChar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semiHidden/>
    <w:unhideWhenUsed/>
    <w:rsid w:val="0049278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621B9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7E48DA"/>
  </w:style>
  <w:style w:type="character" w:customStyle="1" w:styleId="st1">
    <w:name w:val="st1"/>
    <w:basedOn w:val="DefaultParagraphFont"/>
    <w:rsid w:val="007E48DA"/>
  </w:style>
  <w:style w:type="character" w:customStyle="1" w:styleId="apple-converted-space">
    <w:name w:val="apple-converted-space"/>
    <w:basedOn w:val="DefaultParagraphFont"/>
    <w:rsid w:val="00961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5DD9"/>
  </w:style>
  <w:style w:type="paragraph" w:styleId="Footer">
    <w:name w:val="footer"/>
    <w:basedOn w:val="Normal"/>
    <w:link w:val="FooterChar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semiHidden/>
    <w:unhideWhenUsed/>
    <w:rsid w:val="0049278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621B9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7E48DA"/>
  </w:style>
  <w:style w:type="character" w:customStyle="1" w:styleId="st1">
    <w:name w:val="st1"/>
    <w:basedOn w:val="DefaultParagraphFont"/>
    <w:rsid w:val="007E48DA"/>
  </w:style>
  <w:style w:type="character" w:customStyle="1" w:styleId="apple-converted-space">
    <w:name w:val="apple-converted-space"/>
    <w:basedOn w:val="DefaultParagraphFont"/>
    <w:rsid w:val="0096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314">
      <w:bodyDiv w:val="1"/>
      <w:marLeft w:val="4"/>
      <w:marRight w:val="4"/>
      <w:marTop w:val="4"/>
      <w:marBottom w:val="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1680">
                  <w:marLeft w:val="0"/>
                  <w:marRight w:val="0"/>
                  <w:marTop w:val="0"/>
                  <w:marBottom w:val="0"/>
                  <w:divBdr>
                    <w:top w:val="dotted" w:sz="6" w:space="2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5882">
                      <w:marLeft w:val="0"/>
                      <w:marRight w:val="27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st.gov/sr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ist.gov/srm" TargetMode="External"/><Relationship Id="rId10" Type="http://schemas.openxmlformats.org/officeDocument/2006/relationships/hyperlink" Target="mailto:SRMMSDS@nist.gov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In%20Process\Jennifer\Jen%20Junk\SDS_Template_2013-07-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9B96E-7B59-4F07-A107-CE6AF09D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SDS_Template_2013-07-08.dotx</Template>
  <TotalTime>235</TotalTime>
  <Pages>7</Pages>
  <Words>2685</Words>
  <Characters>15309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17959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Benkstein, Jennifer</cp:lastModifiedBy>
  <cp:revision>8</cp:revision>
  <cp:lastPrinted>2014-04-10T16:53:00Z</cp:lastPrinted>
  <dcterms:created xsi:type="dcterms:W3CDTF">2014-04-04T13:56:00Z</dcterms:created>
  <dcterms:modified xsi:type="dcterms:W3CDTF">2014-04-10T16:55:00Z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